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605" w:rsidRPr="00260BBD" w:rsidRDefault="00DE1A0A" w:rsidP="002122DE">
      <w:pPr>
        <w:pStyle w:val="h11"/>
      </w:pPr>
      <w:sdt>
        <w:sdtPr>
          <w:id w:val="-1410150343"/>
          <w:docPartObj>
            <w:docPartGallery w:val="Cover Pages"/>
            <w:docPartUnique/>
          </w:docPartObj>
        </w:sdtPr>
        <w:sdtEndPr/>
        <w:sdtContent>
          <w:r w:rsidR="00785A1A">
            <w:rPr>
              <w:lang w:eastAsia="en-NZ"/>
            </w:rPr>
            <w:drawing>
              <wp:inline distT="0" distB="0" distL="0" distR="0" wp14:anchorId="2E480774" wp14:editId="1C52A783">
                <wp:extent cx="2392017" cy="1447799"/>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392017" cy="1447799"/>
                        </a:xfrm>
                        <a:prstGeom prst="rect">
                          <a:avLst/>
                        </a:prstGeom>
                      </pic:spPr>
                    </pic:pic>
                  </a:graphicData>
                </a:graphic>
              </wp:inline>
            </w:drawing>
          </w:r>
          <w:r w:rsidR="005B0A75" w:rsidRPr="00260BBD">
            <w:rPr>
              <w:lang w:eastAsia="en-NZ"/>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2E9" w:rsidRPr="006035A2" w:rsidRDefault="00AA52E9" w:rsidP="002122DE">
                                <w:pPr>
                                  <w:pStyle w:val="Subtitle"/>
                                  <w:rPr>
                                    <w:rFonts w:ascii="Maven Pro" w:hAnsi="Maven Pro"/>
                                  </w:rPr>
                                </w:pPr>
                                <w:r w:rsidRPr="006035A2">
                                  <w:rPr>
                                    <w:rFonts w:ascii="Maven Pro" w:hAnsi="Maven Pro"/>
                                  </w:rPr>
                                  <w:t>dane jarvie</w:t>
                                </w:r>
                              </w:p>
                              <w:p w:rsidR="00AA52E9" w:rsidRPr="006035A2" w:rsidRDefault="00DE1A0A" w:rsidP="002122DE">
                                <w:pPr>
                                  <w:pStyle w:val="Contactinfo"/>
                                </w:pPr>
                                <w:sdt>
                                  <w:sdtPr>
                                    <w:alias w:val="Company"/>
                                    <w:tag w:val=""/>
                                    <w:id w:val="733736139"/>
                                    <w:placeholder>
                                      <w:docPart w:val="D021AA83608343FCB89356A09A911FEE"/>
                                    </w:placeholder>
                                    <w:dataBinding w:prefixMappings="xmlns:ns0='http://schemas.openxmlformats.org/officeDocument/2006/extended-properties' " w:xpath="/ns0:Properties[1]/ns0:Company[1]" w:storeItemID="{6668398D-A668-4E3E-A5EB-62B293D839F1}"/>
                                    <w:text/>
                                  </w:sdtPr>
                                  <w:sdtEndPr/>
                                  <w:sdtContent>
                                    <w:r w:rsidR="00AA52E9" w:rsidRPr="006035A2">
                                      <w:t>2521969</w:t>
                                    </w:r>
                                  </w:sdtContent>
                                </w:sdt>
                              </w:p>
                              <w:p w:rsidR="00AA52E9" w:rsidRPr="00260BBD" w:rsidRDefault="00DE1A0A" w:rsidP="002122DE">
                                <w:pPr>
                                  <w:pStyle w:val="Contactinfo"/>
                                </w:pPr>
                                <w:sdt>
                                  <w:sdtPr>
                                    <w:alias w:val="Company Address"/>
                                    <w:tag w:val=""/>
                                    <w:id w:val="-1515219664"/>
                                    <w:placeholder>
                                      <w:docPart w:val="E170FCB3BDB74BE481513AA4E48D0C62"/>
                                    </w:placeholder>
                                    <w:dataBinding w:prefixMappings="xmlns:ns0='http://schemas.microsoft.com/office/2006/coverPageProps' " w:xpath="/ns0:CoverPageProperties[1]/ns0:CompanyAddress[1]" w:storeItemID="{55AF091B-3C7A-41E3-B477-F2FDAA23CFDA}"/>
                                    <w:text/>
                                  </w:sdtPr>
                                  <w:sdtEndPr/>
                                  <w:sdtContent>
                                    <w:r w:rsidR="00AA52E9" w:rsidRPr="006035A2">
                                      <w:t>djar004</w:t>
                                    </w:r>
                                  </w:sdtContent>
                                </w:sdt>
                                <w:r w:rsidR="00AA52E9" w:rsidRPr="00260BBD">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AA52E9" w:rsidRPr="006035A2" w:rsidRDefault="00AA52E9" w:rsidP="002122DE">
                          <w:pPr>
                            <w:pStyle w:val="Subtitle"/>
                            <w:rPr>
                              <w:rFonts w:ascii="Maven Pro" w:hAnsi="Maven Pro"/>
                            </w:rPr>
                          </w:pPr>
                          <w:r w:rsidRPr="006035A2">
                            <w:rPr>
                              <w:rFonts w:ascii="Maven Pro" w:hAnsi="Maven Pro"/>
                            </w:rPr>
                            <w:t>dane jarvie</w:t>
                          </w:r>
                        </w:p>
                        <w:p w:rsidR="00AA52E9" w:rsidRPr="006035A2" w:rsidRDefault="00DE1A0A" w:rsidP="002122DE">
                          <w:pPr>
                            <w:pStyle w:val="Contactinfo"/>
                          </w:pPr>
                          <w:sdt>
                            <w:sdtPr>
                              <w:alias w:val="Company"/>
                              <w:tag w:val=""/>
                              <w:id w:val="733736139"/>
                              <w:placeholder>
                                <w:docPart w:val="D021AA83608343FCB89356A09A911FEE"/>
                              </w:placeholder>
                              <w:dataBinding w:prefixMappings="xmlns:ns0='http://schemas.openxmlformats.org/officeDocument/2006/extended-properties' " w:xpath="/ns0:Properties[1]/ns0:Company[1]" w:storeItemID="{6668398D-A668-4E3E-A5EB-62B293D839F1}"/>
                              <w:text/>
                            </w:sdtPr>
                            <w:sdtEndPr/>
                            <w:sdtContent>
                              <w:r w:rsidR="00AA52E9" w:rsidRPr="006035A2">
                                <w:t>2521969</w:t>
                              </w:r>
                            </w:sdtContent>
                          </w:sdt>
                        </w:p>
                        <w:p w:rsidR="00AA52E9" w:rsidRPr="00260BBD" w:rsidRDefault="00DE1A0A" w:rsidP="002122DE">
                          <w:pPr>
                            <w:pStyle w:val="Contactinfo"/>
                          </w:pPr>
                          <w:sdt>
                            <w:sdtPr>
                              <w:alias w:val="Company Address"/>
                              <w:tag w:val=""/>
                              <w:id w:val="-1515219664"/>
                              <w:placeholder>
                                <w:docPart w:val="E170FCB3BDB74BE481513AA4E48D0C62"/>
                              </w:placeholder>
                              <w:dataBinding w:prefixMappings="xmlns:ns0='http://schemas.microsoft.com/office/2006/coverPageProps' " w:xpath="/ns0:CoverPageProperties[1]/ns0:CompanyAddress[1]" w:storeItemID="{55AF091B-3C7A-41E3-B477-F2FDAA23CFDA}"/>
                              <w:text/>
                            </w:sdtPr>
                            <w:sdtEndPr/>
                            <w:sdtContent>
                              <w:r w:rsidR="00AA52E9" w:rsidRPr="006035A2">
                                <w:t>djar004</w:t>
                              </w:r>
                            </w:sdtContent>
                          </w:sdt>
                          <w:r w:rsidR="00AA52E9" w:rsidRPr="00260BBD">
                            <w:t xml:space="preserve"> </w:t>
                          </w:r>
                        </w:p>
                      </w:txbxContent>
                    </v:textbox>
                    <w10:wrap type="square" anchorx="margin" anchory="page"/>
                    <w10:anchorlock/>
                  </v:shape>
                </w:pict>
              </mc:Fallback>
            </mc:AlternateContent>
          </w:r>
          <w:r w:rsidR="005B0A75" w:rsidRPr="00260BBD">
            <w:rPr>
              <w:lang w:eastAsia="en-NZ"/>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52E9" w:rsidRDefault="00AA52E9" w:rsidP="002122DE">
                                <w:pPr>
                                  <w:pStyle w:val="Logo"/>
                                </w:pPr>
                              </w:p>
                              <w:sdt>
                                <w:sdtPr>
                                  <w:rPr>
                                    <w:rFonts w:ascii="Maven Pro" w:hAnsi="Maven Pro"/>
                                    <w:b/>
                                    <w:color w:val="403F3D"/>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AA52E9" w:rsidRPr="00260BBD" w:rsidRDefault="00AA52E9" w:rsidP="002122DE">
                                    <w:pPr>
                                      <w:pStyle w:val="Title"/>
                                    </w:pPr>
                                    <w:r w:rsidRPr="006035A2">
                                      <w:rPr>
                                        <w:rFonts w:ascii="Maven Pro" w:hAnsi="Maven Pro"/>
                                        <w:b/>
                                        <w:color w:val="403F3D"/>
                                      </w:rPr>
                                      <w:t>Compsci 345 Assignment3</w:t>
                                    </w:r>
                                  </w:p>
                                </w:sdtContent>
                              </w:sdt>
                              <w:sdt>
                                <w:sdtPr>
                                  <w:rPr>
                                    <w:rFonts w:ascii="Maven Pro" w:hAnsi="Maven Pro"/>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AA52E9" w:rsidRDefault="00AA52E9" w:rsidP="002122DE">
                                    <w:pPr>
                                      <w:pStyle w:val="Subtitle"/>
                                    </w:pPr>
                                    <w:r w:rsidRPr="006035A2">
                                      <w:rPr>
                                        <w:rFonts w:ascii="Maven Pro" w:hAnsi="Maven Pro"/>
                                      </w:rPr>
                                      <w:t>Realizing a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AA52E9" w:rsidRDefault="00AA52E9" w:rsidP="002122DE">
                          <w:pPr>
                            <w:pStyle w:val="Logo"/>
                          </w:pPr>
                        </w:p>
                        <w:sdt>
                          <w:sdtPr>
                            <w:rPr>
                              <w:rFonts w:ascii="Maven Pro" w:hAnsi="Maven Pro"/>
                              <w:b/>
                              <w:color w:val="403F3D"/>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AA52E9" w:rsidRPr="00260BBD" w:rsidRDefault="00AA52E9" w:rsidP="002122DE">
                              <w:pPr>
                                <w:pStyle w:val="Title"/>
                              </w:pPr>
                              <w:r w:rsidRPr="006035A2">
                                <w:rPr>
                                  <w:rFonts w:ascii="Maven Pro" w:hAnsi="Maven Pro"/>
                                  <w:b/>
                                  <w:color w:val="403F3D"/>
                                </w:rPr>
                                <w:t>Compsci 345 Assignment3</w:t>
                              </w:r>
                            </w:p>
                          </w:sdtContent>
                        </w:sdt>
                        <w:sdt>
                          <w:sdtPr>
                            <w:rPr>
                              <w:rFonts w:ascii="Maven Pro" w:hAnsi="Maven Pro"/>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AA52E9" w:rsidRDefault="00AA52E9" w:rsidP="002122DE">
                              <w:pPr>
                                <w:pStyle w:val="Subtitle"/>
                              </w:pPr>
                              <w:r w:rsidRPr="006035A2">
                                <w:rPr>
                                  <w:rFonts w:ascii="Maven Pro" w:hAnsi="Maven Pro"/>
                                </w:rPr>
                                <w:t>Realizing a design</w:t>
                              </w:r>
                            </w:p>
                          </w:sdtContent>
                        </w:sdt>
                      </w:txbxContent>
                    </v:textbox>
                    <w10:wrap type="square" anchorx="margin" anchory="page"/>
                    <w10:anchorlock/>
                  </v:shape>
                </w:pict>
              </mc:Fallback>
            </mc:AlternateContent>
          </w:r>
          <w:r w:rsidR="005B0A75" w:rsidRPr="00260BBD">
            <w:rPr>
              <w:lang w:eastAsia="en-NZ"/>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AA52E9" w:rsidRDefault="00AA52E9" w:rsidP="002122DE">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EndPr/>
                          <w:sdtContent>
                            <w:p w:rsidR="00AA52E9" w:rsidRDefault="00AA52E9" w:rsidP="002122DE">
                              <w:pPr>
                                <w:pStyle w:val="Subtitle"/>
                              </w:pPr>
                              <w:r>
                                <w:t xml:space="preserve">     </w:t>
                              </w:r>
                            </w:p>
                          </w:sdtContent>
                        </w:sdt>
                      </w:txbxContent>
                    </v:textbox>
                    <w10:wrap type="square" anchorx="margin" anchory="page"/>
                    <w10:anchorlock/>
                  </v:shape>
                </w:pict>
              </mc:Fallback>
            </mc:AlternateContent>
          </w:r>
          <w:r w:rsidR="005B0A75" w:rsidRPr="00260BBD">
            <w:rPr>
              <w:lang w:eastAsia="en-NZ"/>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8C8A86"/>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9B5046"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HlJr5VYDAADeCgAADgAAAAAAAAAAAAAA&#10;AAAuAgAAZHJzL2Uyb0RvYy54bWxQSwECLQAUAAYACAAAACEAvdF3w9oAAAAFAQAADwAAAAAAAAAA&#10;AAAAAACwBQAAZHJzL2Rvd25yZXYueG1sUEsFBgAAAAAEAAQA8wAAAL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v:group>
                </w:pict>
              </mc:Fallback>
            </mc:AlternateContent>
          </w:r>
          <w:r w:rsidR="005B0A75" w:rsidRPr="00260BBD">
            <w:br w:type="page"/>
          </w:r>
        </w:sdtContent>
      </w:sdt>
      <w:r w:rsidR="00321BEC" w:rsidRPr="00260BBD">
        <w:t>Task One: Design Documentation</w:t>
      </w:r>
    </w:p>
    <w:p w:rsidR="00321BEC" w:rsidRPr="00260BBD" w:rsidRDefault="00321BEC" w:rsidP="002122DE">
      <w:pPr>
        <w:rPr>
          <w:noProof/>
        </w:rPr>
      </w:pPr>
    </w:p>
    <w:p w:rsidR="00A87AB6" w:rsidRPr="00260BBD" w:rsidRDefault="00A87AB6" w:rsidP="002122DE">
      <w:pPr>
        <w:pStyle w:val="h2"/>
      </w:pPr>
      <w:r w:rsidRPr="00260BBD">
        <w:t>PERSONA:</w:t>
      </w:r>
      <w:r w:rsidRPr="00260BBD">
        <w:tab/>
      </w:r>
    </w:p>
    <w:p w:rsidR="00A87AB6" w:rsidRPr="002122DE" w:rsidRDefault="00A87AB6" w:rsidP="002122DE">
      <w:r w:rsidRPr="002122DE">
        <w:t>Name: Karen</w:t>
      </w:r>
    </w:p>
    <w:p w:rsidR="00A87AB6" w:rsidRPr="002122DE" w:rsidRDefault="00A87AB6" w:rsidP="002122DE">
      <w:r w:rsidRPr="002122DE">
        <w:t>Age: 47</w:t>
      </w:r>
    </w:p>
    <w:p w:rsidR="002122DE" w:rsidRDefault="00A87AB6" w:rsidP="002122DE">
      <w:r w:rsidRPr="002122DE">
        <w:t>Relationship status: Married</w:t>
      </w:r>
      <w:r w:rsidR="001B2ECD" w:rsidRPr="002122DE">
        <w:t xml:space="preserve"> to Richard.</w:t>
      </w:r>
    </w:p>
    <w:p w:rsidR="00A87AB6" w:rsidRPr="002122DE" w:rsidRDefault="00A87AB6" w:rsidP="002122DE">
      <w:r w:rsidRPr="002122DE">
        <w:t>Children: Two</w:t>
      </w:r>
      <w:r w:rsidR="001B2ECD" w:rsidRPr="002122DE">
        <w:t>, Charlotte (17), and Daniel (14).</w:t>
      </w:r>
    </w:p>
    <w:p w:rsidR="002122DE" w:rsidRPr="00260BBD" w:rsidRDefault="002122DE" w:rsidP="002122DE"/>
    <w:p w:rsidR="00A87AB6" w:rsidRPr="00260BBD" w:rsidRDefault="00A87AB6" w:rsidP="002122DE">
      <w:pPr>
        <w:pStyle w:val="h2"/>
      </w:pPr>
      <w:r w:rsidRPr="00260BBD">
        <w:t>SCENARIO:</w:t>
      </w:r>
    </w:p>
    <w:p w:rsidR="008E70B2" w:rsidRPr="00260BBD" w:rsidRDefault="00A87AB6" w:rsidP="002122DE">
      <w:r w:rsidRPr="00260BBD">
        <w:t>Richard is overseas on business and Daniel is on a school trip out of</w:t>
      </w:r>
      <w:r w:rsidR="001B2ECD" w:rsidRPr="00260BBD">
        <w:t xml:space="preserve"> town.  It is Thursday evening(6.30pm) and </w:t>
      </w:r>
      <w:r w:rsidRPr="00260BBD">
        <w:t xml:space="preserve">Karen </w:t>
      </w:r>
      <w:r w:rsidR="001B2ECD" w:rsidRPr="00260BBD">
        <w:t>is still at work</w:t>
      </w:r>
      <w:r w:rsidR="00106609" w:rsidRPr="00260BBD">
        <w:t xml:space="preserve">.  Charlotte is due home </w:t>
      </w:r>
      <w:r w:rsidR="001B2ECD" w:rsidRPr="00260BBD">
        <w:t>shortly</w:t>
      </w:r>
      <w:r w:rsidR="00106609" w:rsidRPr="00260BBD">
        <w:t xml:space="preserve"> from dance class, she is being dropped home by a friend’s parent.  </w:t>
      </w:r>
    </w:p>
    <w:p w:rsidR="008E70B2" w:rsidRPr="00260BBD" w:rsidRDefault="001B2ECD" w:rsidP="002122DE">
      <w:r w:rsidRPr="00260BBD">
        <w:t>Karen decides to use XYZ to:</w:t>
      </w:r>
    </w:p>
    <w:p w:rsidR="008831DB" w:rsidRPr="00260BBD" w:rsidRDefault="008831DB" w:rsidP="002122DE">
      <w:pPr>
        <w:pStyle w:val="ListParagraph"/>
        <w:numPr>
          <w:ilvl w:val="0"/>
          <w:numId w:val="4"/>
        </w:numPr>
      </w:pPr>
      <w:r w:rsidRPr="00260BBD">
        <w:t xml:space="preserve">Turn on </w:t>
      </w:r>
      <w:r w:rsidR="004D2321" w:rsidRPr="00260BBD">
        <w:t>Path</w:t>
      </w:r>
      <w:r w:rsidRPr="00260BBD">
        <w:t xml:space="preserve"> a</w:t>
      </w:r>
      <w:r w:rsidR="000D0794" w:rsidRPr="00260BBD">
        <w:t xml:space="preserve">nd </w:t>
      </w:r>
      <w:r w:rsidR="004D2321" w:rsidRPr="00260BBD">
        <w:t>Door</w:t>
      </w:r>
      <w:r w:rsidR="000D0794" w:rsidRPr="00260BBD">
        <w:t xml:space="preserve"> lights for Charlotte</w:t>
      </w:r>
      <w:r w:rsidR="004D2321" w:rsidRPr="00260BBD">
        <w:t>. She leaves XYZ open and continues working.</w:t>
      </w:r>
    </w:p>
    <w:p w:rsidR="001B2ECD" w:rsidRPr="00260BBD" w:rsidRDefault="001B2ECD" w:rsidP="002122DE">
      <w:pPr>
        <w:pStyle w:val="ListParagraph"/>
      </w:pPr>
    </w:p>
    <w:p w:rsidR="004D2321" w:rsidRPr="00260BBD" w:rsidRDefault="001B2ECD" w:rsidP="002122DE">
      <w:pPr>
        <w:pStyle w:val="ListParagraph"/>
        <w:numPr>
          <w:ilvl w:val="0"/>
          <w:numId w:val="4"/>
        </w:numPr>
      </w:pPr>
      <w:r w:rsidRPr="00260BBD">
        <w:t xml:space="preserve">A few minutes later </w:t>
      </w:r>
      <w:r w:rsidR="003A1BF6" w:rsidRPr="00260BBD">
        <w:t>she gets a text from Charlotte asking her to let her in to the house as she has forgotten her key.  Karen uses XYZ to perform the following tasks:</w:t>
      </w:r>
    </w:p>
    <w:p w:rsidR="003A1BF6" w:rsidRPr="00260BBD" w:rsidRDefault="004D2321" w:rsidP="002122DE">
      <w:pPr>
        <w:pStyle w:val="ListParagraph"/>
        <w:numPr>
          <w:ilvl w:val="1"/>
          <w:numId w:val="4"/>
        </w:numPr>
      </w:pPr>
      <w:r w:rsidRPr="00260BBD">
        <w:t>Open the large Entrance menu to o</w:t>
      </w:r>
      <w:r w:rsidR="003A1BF6" w:rsidRPr="00260BBD">
        <w:t>bserve that Charlotte is at the front door.</w:t>
      </w:r>
    </w:p>
    <w:p w:rsidR="000D0794" w:rsidRPr="00260BBD" w:rsidRDefault="001B2ECD" w:rsidP="002122DE">
      <w:pPr>
        <w:pStyle w:val="ListParagraph"/>
        <w:numPr>
          <w:ilvl w:val="1"/>
          <w:numId w:val="4"/>
        </w:numPr>
      </w:pPr>
      <w:r w:rsidRPr="00260BBD">
        <w:t>Use the Push to T</w:t>
      </w:r>
      <w:r w:rsidR="003A1BF6" w:rsidRPr="00260BBD">
        <w:t>alk button t</w:t>
      </w:r>
      <w:r w:rsidR="000D0794" w:rsidRPr="00260BBD">
        <w:t>o say hi to Charlotte, and let her know she is leaving soon.</w:t>
      </w:r>
    </w:p>
    <w:p w:rsidR="000D0794" w:rsidRPr="00260BBD" w:rsidRDefault="000D0794" w:rsidP="002122DE">
      <w:pPr>
        <w:pStyle w:val="ListParagraph"/>
        <w:numPr>
          <w:ilvl w:val="1"/>
          <w:numId w:val="4"/>
        </w:numPr>
      </w:pPr>
      <w:r w:rsidRPr="00260BBD">
        <w:t>Turn off the alarm.</w:t>
      </w:r>
    </w:p>
    <w:p w:rsidR="003A1BF6" w:rsidRPr="00260BBD" w:rsidRDefault="003A1BF6" w:rsidP="002122DE">
      <w:pPr>
        <w:pStyle w:val="ListParagraph"/>
        <w:numPr>
          <w:ilvl w:val="1"/>
          <w:numId w:val="4"/>
        </w:numPr>
      </w:pPr>
      <w:r w:rsidRPr="00260BBD">
        <w:t>Unlock the door.</w:t>
      </w:r>
    </w:p>
    <w:p w:rsidR="000D0794" w:rsidRPr="00260BBD" w:rsidRDefault="000D0794" w:rsidP="002122DE">
      <w:pPr>
        <w:pStyle w:val="ListParagraph"/>
        <w:numPr>
          <w:ilvl w:val="1"/>
          <w:numId w:val="4"/>
        </w:numPr>
      </w:pPr>
      <w:r w:rsidRPr="00260BBD">
        <w:t>Turn on the foyer lights. Set the dimmer to 50%.</w:t>
      </w:r>
    </w:p>
    <w:p w:rsidR="000D0794" w:rsidRPr="00260BBD" w:rsidRDefault="000D0794" w:rsidP="002122DE">
      <w:pPr>
        <w:pStyle w:val="ListParagraph"/>
        <w:numPr>
          <w:ilvl w:val="1"/>
          <w:numId w:val="4"/>
        </w:numPr>
      </w:pPr>
      <w:r w:rsidRPr="00260BBD">
        <w:t>Turn on Kitchen lights.</w:t>
      </w:r>
    </w:p>
    <w:p w:rsidR="008860D9" w:rsidRPr="00260BBD" w:rsidRDefault="008860D9" w:rsidP="002122DE">
      <w:pPr>
        <w:pStyle w:val="ListParagraph"/>
        <w:numPr>
          <w:ilvl w:val="1"/>
          <w:numId w:val="4"/>
        </w:numPr>
      </w:pPr>
      <w:r w:rsidRPr="00260BBD">
        <w:t>Logout of XYZ.</w:t>
      </w:r>
    </w:p>
    <w:p w:rsidR="008831DB" w:rsidRPr="00260BBD" w:rsidRDefault="008831DB" w:rsidP="002122DE"/>
    <w:p w:rsidR="00AA5DB5" w:rsidRPr="00260BBD" w:rsidRDefault="00AA5DB5" w:rsidP="002122DE">
      <w:r w:rsidRPr="00260BBD">
        <w:br w:type="page"/>
      </w:r>
    </w:p>
    <w:p w:rsidR="008831DB" w:rsidRPr="00260BBD" w:rsidRDefault="005A5ED8" w:rsidP="002122DE">
      <w:pPr>
        <w:pStyle w:val="h2"/>
      </w:pPr>
      <w:r w:rsidRPr="00260BBD">
        <w:lastRenderedPageBreak/>
        <w:t>WALKTHROUGH WITH WIREFRAMES</w:t>
      </w:r>
    </w:p>
    <w:p w:rsidR="005702DF" w:rsidRPr="00260BBD" w:rsidRDefault="005702DF" w:rsidP="002122DE"/>
    <w:p w:rsidR="005702DF" w:rsidRPr="00260BBD" w:rsidRDefault="00685002" w:rsidP="002122DE">
      <w:r w:rsidRPr="00260BBD">
        <w:rPr>
          <w:noProof/>
          <w:lang w:eastAsia="en-NZ"/>
        </w:rPr>
        <w:drawing>
          <wp:inline distT="0" distB="0" distL="0" distR="0">
            <wp:extent cx="5681472" cy="3550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F1.png"/>
                    <pic:cNvPicPr/>
                  </pic:nvPicPr>
                  <pic:blipFill>
                    <a:blip r:embed="rId11">
                      <a:extLst>
                        <a:ext uri="{28A0092B-C50C-407E-A947-70E740481C1C}">
                          <a14:useLocalDpi xmlns:a14="http://schemas.microsoft.com/office/drawing/2010/main" val="0"/>
                        </a:ext>
                      </a:extLst>
                    </a:blip>
                    <a:stretch>
                      <a:fillRect/>
                    </a:stretch>
                  </pic:blipFill>
                  <pic:spPr>
                    <a:xfrm>
                      <a:off x="0" y="0"/>
                      <a:ext cx="5683864" cy="3552415"/>
                    </a:xfrm>
                    <a:prstGeom prst="rect">
                      <a:avLst/>
                    </a:prstGeom>
                  </pic:spPr>
                </pic:pic>
              </a:graphicData>
            </a:graphic>
          </wp:inline>
        </w:drawing>
      </w:r>
    </w:p>
    <w:p w:rsidR="005A5ED8" w:rsidRPr="00260BBD" w:rsidRDefault="005702DF" w:rsidP="002122DE">
      <w:pPr>
        <w:pStyle w:val="Caption"/>
      </w:pPr>
      <w:r w:rsidRPr="00260BBD">
        <w:t xml:space="preserve">Figure </w:t>
      </w:r>
      <w:r w:rsidR="00DE1A0A" w:rsidRPr="00260BBD">
        <w:fldChar w:fldCharType="begin"/>
      </w:r>
      <w:r w:rsidR="00DE1A0A" w:rsidRPr="00260BBD">
        <w:instrText xml:space="preserve"> SEQ Figure \* ARABIC </w:instrText>
      </w:r>
      <w:r w:rsidR="00DE1A0A" w:rsidRPr="00260BBD">
        <w:fldChar w:fldCharType="separate"/>
      </w:r>
      <w:r w:rsidR="00DE7FE4">
        <w:rPr>
          <w:noProof/>
        </w:rPr>
        <w:t>1</w:t>
      </w:r>
      <w:r w:rsidR="00DE1A0A" w:rsidRPr="00260BBD">
        <w:rPr>
          <w:noProof/>
        </w:rPr>
        <w:fldChar w:fldCharType="end"/>
      </w:r>
    </w:p>
    <w:p w:rsidR="005A5ED8" w:rsidRPr="00260BBD" w:rsidRDefault="00B81F6F" w:rsidP="002122DE">
      <w:r w:rsidRPr="00260BBD">
        <w:t>F</w:t>
      </w:r>
      <w:r w:rsidR="005A5ED8" w:rsidRPr="00260BBD">
        <w:t>ig</w:t>
      </w:r>
      <w:r w:rsidRPr="00260BBD">
        <w:t>ure1 r</w:t>
      </w:r>
      <w:r w:rsidR="005A5ED8" w:rsidRPr="00260BBD">
        <w:t>epresents the layout of the main screen that the user would see upon logging into their XYZ</w:t>
      </w:r>
      <w:r w:rsidR="005702DF" w:rsidRPr="00260BBD">
        <w:t xml:space="preserve"> account</w:t>
      </w:r>
      <w:r w:rsidR="005A5ED8" w:rsidRPr="00260BBD">
        <w:t>.</w:t>
      </w:r>
    </w:p>
    <w:p w:rsidR="00827CF9" w:rsidRPr="00260BBD" w:rsidRDefault="00B81F6F" w:rsidP="002122DE">
      <w:r w:rsidRPr="00260BBD">
        <w:t xml:space="preserve">The header bar houses: </w:t>
      </w:r>
    </w:p>
    <w:p w:rsidR="00827CF9" w:rsidRPr="00260BBD" w:rsidRDefault="00B81F6F" w:rsidP="002122DE">
      <w:pPr>
        <w:pStyle w:val="ListParagraph"/>
        <w:numPr>
          <w:ilvl w:val="0"/>
          <w:numId w:val="6"/>
        </w:numPr>
      </w:pPr>
      <w:r w:rsidRPr="00260BBD">
        <w:t>t</w:t>
      </w:r>
      <w:r w:rsidR="005A5ED8" w:rsidRPr="00260BBD">
        <w:t>he XYZ logo</w:t>
      </w:r>
      <w:r w:rsidR="00827CF9" w:rsidRPr="00260BBD">
        <w:t>.  The logo functions as a home button to return the user to this screen at any time.</w:t>
      </w:r>
    </w:p>
    <w:p w:rsidR="00827CF9" w:rsidRPr="00260BBD" w:rsidRDefault="005A5ED8" w:rsidP="002122DE">
      <w:r w:rsidRPr="00260BBD">
        <w:t xml:space="preserve">Links to broad control pages for the </w:t>
      </w:r>
      <w:r w:rsidR="00827CF9" w:rsidRPr="00260BBD">
        <w:t>five categories of user control. These links are not implemented for this prototype but the intention is that they would take you to a separate page that would have all the devices pertaining to that category for the entire house.</w:t>
      </w:r>
    </w:p>
    <w:p w:rsidR="00827CF9" w:rsidRPr="00260BBD" w:rsidRDefault="00827CF9" w:rsidP="002122DE">
      <w:pPr>
        <w:pStyle w:val="ListParagraph"/>
        <w:numPr>
          <w:ilvl w:val="0"/>
          <w:numId w:val="6"/>
        </w:numPr>
      </w:pPr>
      <w:r w:rsidRPr="00260BBD">
        <w:t>The logout button.  Logs the user out and takes them to the login screen.</w:t>
      </w:r>
    </w:p>
    <w:p w:rsidR="00685002" w:rsidRPr="00260BBD" w:rsidRDefault="00827CF9" w:rsidP="002122DE">
      <w:pPr>
        <w:pStyle w:val="ListParagraph"/>
        <w:numPr>
          <w:ilvl w:val="0"/>
          <w:numId w:val="6"/>
        </w:numPr>
      </w:pPr>
      <w:r w:rsidRPr="00260BBD">
        <w:t>A</w:t>
      </w:r>
      <w:r w:rsidR="005A5ED8" w:rsidRPr="00260BBD">
        <w:t xml:space="preserve"> settings button.</w:t>
      </w:r>
      <w:r w:rsidR="00685002" w:rsidRPr="00260BBD">
        <w:t xml:space="preserve">  Not implemented for this prototype.</w:t>
      </w:r>
      <w:r w:rsidR="00B81F6F" w:rsidRPr="00260BBD">
        <w:t xml:space="preserve"> </w:t>
      </w:r>
    </w:p>
    <w:p w:rsidR="00513AE8" w:rsidRPr="00260BBD" w:rsidRDefault="00513AE8" w:rsidP="002122DE">
      <w:r w:rsidRPr="00260BBD">
        <w:t>The Active Pre</w:t>
      </w:r>
      <w:r w:rsidR="002122DE">
        <w:t>-</w:t>
      </w:r>
      <w:r w:rsidRPr="00260BBD">
        <w:t>set bar divides the header from the Rooms Menu, see figure 2 and explanation of functionality below.</w:t>
      </w:r>
    </w:p>
    <w:p w:rsidR="005A5ED8" w:rsidRPr="00260BBD" w:rsidRDefault="00685002" w:rsidP="002122DE">
      <w:r w:rsidRPr="00260BBD">
        <w:t xml:space="preserve">The next section is the rooms menu and is intended to be the common method for a user to adjust settings for a device.  </w:t>
      </w:r>
      <w:r w:rsidR="005A5ED8" w:rsidRPr="00260BBD">
        <w:t xml:space="preserve">The grid of images are images that represent rooms of the home. When the user </w:t>
      </w:r>
      <w:r w:rsidRPr="00260BBD">
        <w:t>hovers the mouse</w:t>
      </w:r>
      <w:r w:rsidR="005A5ED8" w:rsidRPr="00260BBD">
        <w:t xml:space="preserve"> over one of th</w:t>
      </w:r>
      <w:r w:rsidR="00513AE8" w:rsidRPr="00260BBD">
        <w:t xml:space="preserve">e room images, the image </w:t>
      </w:r>
      <w:r w:rsidR="005A5ED8" w:rsidRPr="00260BBD">
        <w:t xml:space="preserve">is hidden and a small menu of often used options appears in its place along with a large button with the room name and an icon suggesting the button </w:t>
      </w:r>
      <w:r w:rsidR="005A5ED8" w:rsidRPr="00260BBD">
        <w:lastRenderedPageBreak/>
        <w:t>presents more options.</w:t>
      </w:r>
      <w:r w:rsidRPr="00260BBD">
        <w:t xml:space="preserve">  Only the menus for Entrance and Kitchen have been implemented in the prototype.</w:t>
      </w:r>
    </w:p>
    <w:p w:rsidR="00685002" w:rsidRPr="00260BBD" w:rsidRDefault="00685002" w:rsidP="002122DE"/>
    <w:p w:rsidR="00A73233" w:rsidRPr="00260BBD" w:rsidRDefault="00CE746C" w:rsidP="002122DE">
      <w:r w:rsidRPr="00260BBD">
        <w:rPr>
          <w:noProof/>
          <w:lang w:eastAsia="en-NZ"/>
        </w:rPr>
        <w:drawing>
          <wp:inline distT="0" distB="0" distL="0" distR="0" wp14:anchorId="0E5225AE" wp14:editId="007C44E1">
            <wp:extent cx="5663184" cy="3539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F2.png"/>
                    <pic:cNvPicPr/>
                  </pic:nvPicPr>
                  <pic:blipFill>
                    <a:blip r:embed="rId12">
                      <a:extLst>
                        <a:ext uri="{28A0092B-C50C-407E-A947-70E740481C1C}">
                          <a14:useLocalDpi xmlns:a14="http://schemas.microsoft.com/office/drawing/2010/main" val="0"/>
                        </a:ext>
                      </a:extLst>
                    </a:blip>
                    <a:stretch>
                      <a:fillRect/>
                    </a:stretch>
                  </pic:blipFill>
                  <pic:spPr>
                    <a:xfrm>
                      <a:off x="0" y="0"/>
                      <a:ext cx="5664810" cy="3540506"/>
                    </a:xfrm>
                    <a:prstGeom prst="rect">
                      <a:avLst/>
                    </a:prstGeom>
                  </pic:spPr>
                </pic:pic>
              </a:graphicData>
            </a:graphic>
          </wp:inline>
        </w:drawing>
      </w:r>
    </w:p>
    <w:p w:rsidR="00685002" w:rsidRPr="00260BBD" w:rsidRDefault="00A73233" w:rsidP="002122DE">
      <w:pPr>
        <w:pStyle w:val="Caption"/>
      </w:pPr>
      <w:r w:rsidRPr="00260BBD">
        <w:t xml:space="preserve">Figure </w:t>
      </w:r>
      <w:r w:rsidR="00DE1A0A" w:rsidRPr="00260BBD">
        <w:fldChar w:fldCharType="begin"/>
      </w:r>
      <w:r w:rsidR="00DE1A0A" w:rsidRPr="00260BBD">
        <w:instrText xml:space="preserve"> SEQ Figure \* ARABIC </w:instrText>
      </w:r>
      <w:r w:rsidR="00DE1A0A" w:rsidRPr="00260BBD">
        <w:fldChar w:fldCharType="separate"/>
      </w:r>
      <w:r w:rsidR="00DE7FE4">
        <w:rPr>
          <w:noProof/>
        </w:rPr>
        <w:t>2</w:t>
      </w:r>
      <w:r w:rsidR="00DE1A0A" w:rsidRPr="00260BBD">
        <w:rPr>
          <w:noProof/>
        </w:rPr>
        <w:fldChar w:fldCharType="end"/>
      </w:r>
    </w:p>
    <w:p w:rsidR="00A73233" w:rsidRPr="00260BBD" w:rsidRDefault="00513AE8" w:rsidP="002122DE">
      <w:r w:rsidRPr="00260BBD">
        <w:t xml:space="preserve">Figure 2 </w:t>
      </w:r>
      <w:r w:rsidR="00A73233" w:rsidRPr="00260BBD">
        <w:t>demonstrates the dropdown function</w:t>
      </w:r>
      <w:r w:rsidRPr="00260BBD">
        <w:t>ality of the Active Pre</w:t>
      </w:r>
      <w:r w:rsidR="002122DE">
        <w:t>-</w:t>
      </w:r>
      <w:r w:rsidRPr="00260BBD">
        <w:t xml:space="preserve">set menu. </w:t>
      </w:r>
      <w:r w:rsidR="00A73233" w:rsidRPr="00260BBD">
        <w:t>The pre</w:t>
      </w:r>
      <w:r w:rsidR="002122DE">
        <w:t>-</w:t>
      </w:r>
      <w:r w:rsidR="00A73233" w:rsidRPr="00260BBD">
        <w:t>set menu bar houses a dropdown that the user can use to quickly implement a set of settings pre</w:t>
      </w:r>
      <w:r w:rsidR="002122DE">
        <w:t>-</w:t>
      </w:r>
      <w:r w:rsidR="00A73233" w:rsidRPr="00260BBD">
        <w:t>sets.  The pre</w:t>
      </w:r>
      <w:r w:rsidR="002122DE">
        <w:t>-</w:t>
      </w:r>
      <w:r w:rsidR="00A73233" w:rsidRPr="00260BBD">
        <w:t xml:space="preserve">sets are </w:t>
      </w:r>
      <w:r w:rsidRPr="00260BBD">
        <w:t>customisable</w:t>
      </w:r>
      <w:r w:rsidR="00A73233" w:rsidRPr="00260BBD">
        <w:t xml:space="preserve"> settings that can be selected to set the status of multiple devices simultaneously.  For example, a setting called “Movie Night” might turn off certain lights in the living room, dim others, set the audio output to ‘cinematic’ etc.</w:t>
      </w:r>
    </w:p>
    <w:p w:rsidR="00513AE8" w:rsidRPr="00260BBD" w:rsidRDefault="00513AE8" w:rsidP="002122DE">
      <w:r w:rsidRPr="00260BBD">
        <w:t>Figure 2 also demonstrates the functionality of the Entrance menu if the user hovers the mouse over the Entrance image frame.  The Entrance menu will only be visible while the mouse is within the bounds of the frame, otherwise it is hidden and the image is visible.</w:t>
      </w:r>
    </w:p>
    <w:p w:rsidR="00764EE3" w:rsidRPr="00260BBD" w:rsidRDefault="00764EE3" w:rsidP="002122DE">
      <w:r w:rsidRPr="00260BBD">
        <w:t>If the user clicks the button within a room menu, a larger menu for that room will appear as shown in figure 3.</w:t>
      </w:r>
    </w:p>
    <w:p w:rsidR="00764EE3" w:rsidRPr="00260BBD" w:rsidRDefault="00764EE3" w:rsidP="002122DE">
      <w:r w:rsidRPr="00260BBD">
        <w:t>Figure 3 demonstrates that the larger menu for a room offers more options for that room including any available camera feeds.  Our prototype has implementation for the Entrance menu.  The Entrance menu has one camera feed and also has a Push to Talk button that allows c</w:t>
      </w:r>
      <w:r w:rsidR="000A0221" w:rsidRPr="00260BBD">
        <w:t>ommunication with people at the front door.</w:t>
      </w:r>
    </w:p>
    <w:p w:rsidR="009A4FB6" w:rsidRPr="00260BBD" w:rsidRDefault="009A4FB6" w:rsidP="002122DE">
      <w:r w:rsidRPr="00260BBD">
        <w:t>The device buttons here are not implemented but would open a menu in a similar style as the large room menu with the full depth of options available for that device.</w:t>
      </w:r>
    </w:p>
    <w:p w:rsidR="00062F02" w:rsidRPr="00260BBD" w:rsidRDefault="00C02489" w:rsidP="002122DE">
      <w:r>
        <w:rPr>
          <w:noProof/>
          <w:lang w:eastAsia="en-NZ"/>
        </w:rPr>
        <w:lastRenderedPageBreak/>
        <w:drawing>
          <wp:inline distT="0" distB="0" distL="0" distR="0">
            <wp:extent cx="5547360" cy="34670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F3.png"/>
                    <pic:cNvPicPr/>
                  </pic:nvPicPr>
                  <pic:blipFill>
                    <a:blip r:embed="rId13">
                      <a:extLst>
                        <a:ext uri="{28A0092B-C50C-407E-A947-70E740481C1C}">
                          <a14:useLocalDpi xmlns:a14="http://schemas.microsoft.com/office/drawing/2010/main" val="0"/>
                        </a:ext>
                      </a:extLst>
                    </a:blip>
                    <a:stretch>
                      <a:fillRect/>
                    </a:stretch>
                  </pic:blipFill>
                  <pic:spPr>
                    <a:xfrm>
                      <a:off x="0" y="0"/>
                      <a:ext cx="5553480" cy="3470924"/>
                    </a:xfrm>
                    <a:prstGeom prst="rect">
                      <a:avLst/>
                    </a:prstGeom>
                  </pic:spPr>
                </pic:pic>
              </a:graphicData>
            </a:graphic>
          </wp:inline>
        </w:drawing>
      </w:r>
    </w:p>
    <w:p w:rsidR="00062F02" w:rsidRPr="00260BBD" w:rsidRDefault="00062F02" w:rsidP="002122DE"/>
    <w:p w:rsidR="00062F02" w:rsidRPr="00260BBD" w:rsidRDefault="00062F02" w:rsidP="002122DE">
      <w:r w:rsidRPr="00260BBD">
        <w:t>From Figure 3, the user can return to the Rooms menu by clicking the Entrance button again to hide the large menu window. (Alternatively, they could click the XYZ logo, however, this causes an unnecessary page reload).</w:t>
      </w:r>
    </w:p>
    <w:p w:rsidR="008C723D" w:rsidRPr="00260BBD" w:rsidRDefault="008C723D" w:rsidP="002122DE">
      <w:r w:rsidRPr="00260BBD">
        <w:t>Should the user click logout, they are taken to a login page as shown in figure 4.</w:t>
      </w:r>
    </w:p>
    <w:p w:rsidR="009605B1" w:rsidRPr="00260BBD" w:rsidRDefault="008C723D" w:rsidP="002122DE">
      <w:r w:rsidRPr="00260BBD">
        <w:rPr>
          <w:noProof/>
          <w:lang w:eastAsia="en-NZ"/>
        </w:rPr>
        <w:drawing>
          <wp:inline distT="0" distB="0" distL="0" distR="0">
            <wp:extent cx="5608320"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F4.png"/>
                    <pic:cNvPicPr/>
                  </pic:nvPicPr>
                  <pic:blipFill>
                    <a:blip r:embed="rId14">
                      <a:extLst>
                        <a:ext uri="{28A0092B-C50C-407E-A947-70E740481C1C}">
                          <a14:useLocalDpi xmlns:a14="http://schemas.microsoft.com/office/drawing/2010/main" val="0"/>
                        </a:ext>
                      </a:extLst>
                    </a:blip>
                    <a:stretch>
                      <a:fillRect/>
                    </a:stretch>
                  </pic:blipFill>
                  <pic:spPr>
                    <a:xfrm>
                      <a:off x="0" y="0"/>
                      <a:ext cx="5611816" cy="3507385"/>
                    </a:xfrm>
                    <a:prstGeom prst="rect">
                      <a:avLst/>
                    </a:prstGeom>
                  </pic:spPr>
                </pic:pic>
              </a:graphicData>
            </a:graphic>
          </wp:inline>
        </w:drawing>
      </w:r>
      <w:r w:rsidR="009605B1" w:rsidRPr="00260BBD">
        <w:br w:type="page"/>
      </w:r>
    </w:p>
    <w:p w:rsidR="008860D9" w:rsidRPr="00260BBD" w:rsidRDefault="003E1B36" w:rsidP="002122DE">
      <w:pPr>
        <w:pStyle w:val="h2"/>
      </w:pPr>
      <w:r w:rsidRPr="00260BBD">
        <w:rPr>
          <w:noProof/>
          <w:lang w:eastAsia="en-NZ"/>
        </w:rPr>
        <w:lastRenderedPageBreak/>
        <w:drawing>
          <wp:anchor distT="0" distB="0" distL="114300" distR="114300" simplePos="0" relativeHeight="251663360" behindDoc="0" locked="0" layoutInCell="1" allowOverlap="1" wp14:anchorId="260161B6" wp14:editId="1E0E4AAD">
            <wp:simplePos x="0" y="0"/>
            <wp:positionH relativeFrom="column">
              <wp:posOffset>4884420</wp:posOffset>
            </wp:positionH>
            <wp:positionV relativeFrom="paragraph">
              <wp:posOffset>335280</wp:posOffset>
            </wp:positionV>
            <wp:extent cx="1398270" cy="12268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ist Wall.jpg"/>
                    <pic:cNvPicPr/>
                  </pic:nvPicPr>
                  <pic:blipFill>
                    <a:blip r:embed="rId15">
                      <a:extLst>
                        <a:ext uri="{28A0092B-C50C-407E-A947-70E740481C1C}">
                          <a14:useLocalDpi xmlns:a14="http://schemas.microsoft.com/office/drawing/2010/main" val="0"/>
                        </a:ext>
                      </a:extLst>
                    </a:blip>
                    <a:stretch>
                      <a:fillRect/>
                    </a:stretch>
                  </pic:blipFill>
                  <pic:spPr>
                    <a:xfrm>
                      <a:off x="0" y="0"/>
                      <a:ext cx="1398270" cy="1226820"/>
                    </a:xfrm>
                    <a:prstGeom prst="rect">
                      <a:avLst/>
                    </a:prstGeom>
                  </pic:spPr>
                </pic:pic>
              </a:graphicData>
            </a:graphic>
            <wp14:sizeRelH relativeFrom="page">
              <wp14:pctWidth>0</wp14:pctWidth>
            </wp14:sizeRelH>
            <wp14:sizeRelV relativeFrom="page">
              <wp14:pctHeight>0</wp14:pctHeight>
            </wp14:sizeRelV>
          </wp:anchor>
        </w:drawing>
      </w:r>
      <w:r w:rsidR="008860D9" w:rsidRPr="00260BBD">
        <w:t>Colour Scheme</w:t>
      </w:r>
    </w:p>
    <w:p w:rsidR="008860D9" w:rsidRPr="00260BBD" w:rsidRDefault="003E1B36" w:rsidP="002122DE">
      <w:r w:rsidRPr="00260BBD">
        <w:t>The colo</w:t>
      </w:r>
      <w:r w:rsidR="00426C5B" w:rsidRPr="00260BBD">
        <w:t>u</w:t>
      </w:r>
      <w:r w:rsidRPr="00260BBD">
        <w:t xml:space="preserve">r scheme chosen is a monochromatic scheme </w:t>
      </w:r>
      <w:r w:rsidR="0028169A" w:rsidRPr="00260BBD">
        <w:t>inspired by</w:t>
      </w:r>
      <w:r w:rsidRPr="00260BBD">
        <w:t xml:space="preserve"> an image of a schist stone wall.  </w:t>
      </w:r>
    </w:p>
    <w:p w:rsidR="003E1B36" w:rsidRPr="00260BBD" w:rsidRDefault="003E1B36" w:rsidP="002122DE">
      <w:r w:rsidRPr="00260BBD">
        <w:t>Schist is an expensive construction material which invokes feelings of quality, security, and warmth.  The relatively neutral tones give a modern look.</w:t>
      </w:r>
      <w:r w:rsidR="0028169A" w:rsidRPr="00260BBD">
        <w:t xml:space="preserve"> </w:t>
      </w:r>
    </w:p>
    <w:p w:rsidR="003E1B36" w:rsidRPr="00260BBD" w:rsidRDefault="003E1B36" w:rsidP="002122DE"/>
    <w:p w:rsidR="003E1B36" w:rsidRPr="00260BBD" w:rsidRDefault="002122DE" w:rsidP="002122DE">
      <w:r w:rsidRPr="00260BBD">
        <w:rPr>
          <w:noProof/>
          <w:lang w:eastAsia="en-NZ"/>
        </w:rPr>
        <w:drawing>
          <wp:anchor distT="0" distB="0" distL="114300" distR="114300" simplePos="0" relativeHeight="251664384" behindDoc="0" locked="0" layoutInCell="1" allowOverlap="1" wp14:anchorId="32F1C924" wp14:editId="00BE3B9B">
            <wp:simplePos x="0" y="0"/>
            <wp:positionH relativeFrom="column">
              <wp:posOffset>175260</wp:posOffset>
            </wp:positionH>
            <wp:positionV relativeFrom="paragraph">
              <wp:posOffset>114935</wp:posOffset>
            </wp:positionV>
            <wp:extent cx="871855" cy="796290"/>
            <wp:effectExtent l="0" t="0" r="444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4_63_61.PNG"/>
                    <pic:cNvPicPr/>
                  </pic:nvPicPr>
                  <pic:blipFill>
                    <a:blip r:embed="rId16">
                      <a:extLst>
                        <a:ext uri="{28A0092B-C50C-407E-A947-70E740481C1C}">
                          <a14:useLocalDpi xmlns:a14="http://schemas.microsoft.com/office/drawing/2010/main" val="0"/>
                        </a:ext>
                      </a:extLst>
                    </a:blip>
                    <a:stretch>
                      <a:fillRect/>
                    </a:stretch>
                  </pic:blipFill>
                  <pic:spPr>
                    <a:xfrm>
                      <a:off x="0" y="0"/>
                      <a:ext cx="871855" cy="796290"/>
                    </a:xfrm>
                    <a:prstGeom prst="rect">
                      <a:avLst/>
                    </a:prstGeom>
                  </pic:spPr>
                </pic:pic>
              </a:graphicData>
            </a:graphic>
            <wp14:sizeRelH relativeFrom="page">
              <wp14:pctWidth>0</wp14:pctWidth>
            </wp14:sizeRelH>
            <wp14:sizeRelV relativeFrom="page">
              <wp14:pctHeight>0</wp14:pctHeight>
            </wp14:sizeRelV>
          </wp:anchor>
        </w:drawing>
      </w:r>
    </w:p>
    <w:p w:rsidR="008860D9" w:rsidRPr="00260BBD" w:rsidRDefault="00426C5B" w:rsidP="002122DE">
      <w:r w:rsidRPr="00260BBD">
        <w:tab/>
      </w:r>
      <w:proofErr w:type="gramStart"/>
      <w:r w:rsidRPr="00260BBD">
        <w:t>RGBA</w:t>
      </w:r>
      <w:r w:rsidR="00822C99" w:rsidRPr="00260BBD">
        <w:t>(</w:t>
      </w:r>
      <w:proofErr w:type="gramEnd"/>
      <w:r w:rsidRPr="00260BBD">
        <w:t>64,63,61</w:t>
      </w:r>
      <w:r w:rsidR="00822C99" w:rsidRPr="00260BBD">
        <w:t>,0.95)</w:t>
      </w:r>
      <w:r w:rsidRPr="00260BBD">
        <w:tab/>
        <w:t>Used for header and footer background colour and for font and icon colouring for the menus outside the header or footer.</w:t>
      </w:r>
    </w:p>
    <w:p w:rsidR="00426C5B" w:rsidRPr="00260BBD" w:rsidRDefault="00426C5B" w:rsidP="002122DE"/>
    <w:p w:rsidR="00426C5B" w:rsidRPr="00260BBD" w:rsidRDefault="00426C5B" w:rsidP="002122DE">
      <w:r w:rsidRPr="00260BBD">
        <w:rPr>
          <w:noProof/>
          <w:lang w:eastAsia="en-NZ"/>
        </w:rPr>
        <w:drawing>
          <wp:anchor distT="0" distB="0" distL="114300" distR="114300" simplePos="0" relativeHeight="251665408" behindDoc="0" locked="0" layoutInCell="1" allowOverlap="1" wp14:anchorId="12CCEE2D" wp14:editId="5AD9E1FA">
            <wp:simplePos x="0" y="0"/>
            <wp:positionH relativeFrom="column">
              <wp:posOffset>175260</wp:posOffset>
            </wp:positionH>
            <wp:positionV relativeFrom="paragraph">
              <wp:posOffset>145415</wp:posOffset>
            </wp:positionV>
            <wp:extent cx="864235" cy="8153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0_138_134.PNG"/>
                    <pic:cNvPicPr/>
                  </pic:nvPicPr>
                  <pic:blipFill>
                    <a:blip r:embed="rId17">
                      <a:extLst>
                        <a:ext uri="{28A0092B-C50C-407E-A947-70E740481C1C}">
                          <a14:useLocalDpi xmlns:a14="http://schemas.microsoft.com/office/drawing/2010/main" val="0"/>
                        </a:ext>
                      </a:extLst>
                    </a:blip>
                    <a:stretch>
                      <a:fillRect/>
                    </a:stretch>
                  </pic:blipFill>
                  <pic:spPr>
                    <a:xfrm>
                      <a:off x="0" y="0"/>
                      <a:ext cx="864235" cy="815340"/>
                    </a:xfrm>
                    <a:prstGeom prst="rect">
                      <a:avLst/>
                    </a:prstGeom>
                  </pic:spPr>
                </pic:pic>
              </a:graphicData>
            </a:graphic>
            <wp14:sizeRelH relativeFrom="page">
              <wp14:pctWidth>0</wp14:pctWidth>
            </wp14:sizeRelH>
            <wp14:sizeRelV relativeFrom="page">
              <wp14:pctHeight>0</wp14:pctHeight>
            </wp14:sizeRelV>
          </wp:anchor>
        </w:drawing>
      </w:r>
    </w:p>
    <w:p w:rsidR="00426C5B" w:rsidRPr="00260BBD" w:rsidRDefault="00426C5B" w:rsidP="002122DE"/>
    <w:p w:rsidR="003E1B36" w:rsidRPr="00260BBD" w:rsidRDefault="00426C5B" w:rsidP="002122DE">
      <w:r w:rsidRPr="00260BBD">
        <w:tab/>
      </w:r>
      <w:proofErr w:type="gramStart"/>
      <w:r w:rsidRPr="00260BBD">
        <w:t>RGB</w:t>
      </w:r>
      <w:r w:rsidR="003E1B36" w:rsidRPr="00260BBD">
        <w:t>(</w:t>
      </w:r>
      <w:proofErr w:type="gramEnd"/>
      <w:r w:rsidR="003E1B36" w:rsidRPr="00260BBD">
        <w:t>140,138,134)</w:t>
      </w:r>
      <w:r w:rsidRPr="00260BBD">
        <w:tab/>
        <w:t xml:space="preserve">Used for the </w:t>
      </w:r>
      <w:proofErr w:type="spellStart"/>
      <w:r w:rsidRPr="00260BBD">
        <w:t>Presets</w:t>
      </w:r>
      <w:proofErr w:type="spellEnd"/>
      <w:r w:rsidRPr="00260BBD">
        <w:t xml:space="preserve"> bar background </w:t>
      </w:r>
      <w:proofErr w:type="spellStart"/>
      <w:r w:rsidRPr="00260BBD">
        <w:t>color</w:t>
      </w:r>
      <w:proofErr w:type="spellEnd"/>
      <w:r w:rsidRPr="00260BBD">
        <w:t xml:space="preserve">.  </w:t>
      </w:r>
    </w:p>
    <w:p w:rsidR="009605B1" w:rsidRPr="00260BBD" w:rsidRDefault="009605B1" w:rsidP="002122DE"/>
    <w:p w:rsidR="00426C5B" w:rsidRPr="00260BBD" w:rsidRDefault="00426C5B" w:rsidP="002122DE"/>
    <w:p w:rsidR="00426C5B" w:rsidRPr="00260BBD" w:rsidRDefault="00426C5B" w:rsidP="002122DE">
      <w:r w:rsidRPr="00260BBD">
        <w:rPr>
          <w:noProof/>
          <w:lang w:eastAsia="en-NZ"/>
        </w:rPr>
        <w:drawing>
          <wp:anchor distT="0" distB="0" distL="114300" distR="114300" simplePos="0" relativeHeight="251666432" behindDoc="0" locked="0" layoutInCell="1" allowOverlap="1" wp14:anchorId="1EAEDCB6" wp14:editId="35560391">
            <wp:simplePos x="0" y="0"/>
            <wp:positionH relativeFrom="column">
              <wp:posOffset>194310</wp:posOffset>
            </wp:positionH>
            <wp:positionV relativeFrom="paragraph">
              <wp:posOffset>73660</wp:posOffset>
            </wp:positionV>
            <wp:extent cx="852805" cy="762000"/>
            <wp:effectExtent l="0" t="0" r="444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7_213_207.PNG"/>
                    <pic:cNvPicPr/>
                  </pic:nvPicPr>
                  <pic:blipFill>
                    <a:blip r:embed="rId18">
                      <a:extLst>
                        <a:ext uri="{28A0092B-C50C-407E-A947-70E740481C1C}">
                          <a14:useLocalDpi xmlns:a14="http://schemas.microsoft.com/office/drawing/2010/main" val="0"/>
                        </a:ext>
                      </a:extLst>
                    </a:blip>
                    <a:stretch>
                      <a:fillRect/>
                    </a:stretch>
                  </pic:blipFill>
                  <pic:spPr>
                    <a:xfrm>
                      <a:off x="0" y="0"/>
                      <a:ext cx="852805" cy="762000"/>
                    </a:xfrm>
                    <a:prstGeom prst="rect">
                      <a:avLst/>
                    </a:prstGeom>
                  </pic:spPr>
                </pic:pic>
              </a:graphicData>
            </a:graphic>
            <wp14:sizeRelH relativeFrom="page">
              <wp14:pctWidth>0</wp14:pctWidth>
            </wp14:sizeRelH>
            <wp14:sizeRelV relativeFrom="page">
              <wp14:pctHeight>0</wp14:pctHeight>
            </wp14:sizeRelV>
          </wp:anchor>
        </w:drawing>
      </w:r>
    </w:p>
    <w:p w:rsidR="00AA52E9" w:rsidRPr="00260BBD" w:rsidRDefault="00426C5B" w:rsidP="002122DE">
      <w:r w:rsidRPr="00260BBD">
        <w:tab/>
      </w:r>
      <w:proofErr w:type="gramStart"/>
      <w:r w:rsidRPr="00260BBD">
        <w:t>RGB</w:t>
      </w:r>
      <w:r w:rsidR="003E1B36" w:rsidRPr="00260BBD">
        <w:t>(</w:t>
      </w:r>
      <w:proofErr w:type="gramEnd"/>
      <w:r w:rsidR="003E1B36" w:rsidRPr="00260BBD">
        <w:t>217,213,207)</w:t>
      </w:r>
      <w:r w:rsidRPr="00260BBD">
        <w:tab/>
        <w:t xml:space="preserve">Used for the Room menus and buttons background colour.  Also used for the font </w:t>
      </w:r>
      <w:proofErr w:type="spellStart"/>
      <w:r w:rsidRPr="00260BBD">
        <w:t>color</w:t>
      </w:r>
      <w:proofErr w:type="spellEnd"/>
      <w:r w:rsidRPr="00260BBD">
        <w:t xml:space="preserve"> for text, icons and logo in the header and footer.</w:t>
      </w:r>
    </w:p>
    <w:p w:rsidR="00AA52E9" w:rsidRPr="00260BBD" w:rsidRDefault="00AA52E9" w:rsidP="002122DE"/>
    <w:p w:rsidR="009605B1" w:rsidRPr="00260BBD" w:rsidRDefault="0028169A" w:rsidP="002122DE">
      <w:r w:rsidRPr="00260BBD">
        <w:t xml:space="preserve">By using only three colours there is a simplicity to the colour scheme that is relaxing on the eye.  </w:t>
      </w:r>
      <w:r w:rsidR="009605B1" w:rsidRPr="00260BBD">
        <w:t>There is satisfying contrast between the background colours and the text elements and the Pre</w:t>
      </w:r>
      <w:r w:rsidR="002122DE">
        <w:t>-</w:t>
      </w:r>
      <w:r w:rsidR="009605B1" w:rsidRPr="00260BBD">
        <w:t>sets bar provides a visual transition from the darker header to the lighter room menus.</w:t>
      </w:r>
    </w:p>
    <w:p w:rsidR="0028169A" w:rsidRPr="00260BBD" w:rsidRDefault="0028169A" w:rsidP="002122DE"/>
    <w:p w:rsidR="008E476A" w:rsidRPr="00260BBD" w:rsidRDefault="008E476A" w:rsidP="002122DE"/>
    <w:p w:rsidR="008E476A" w:rsidRPr="00260BBD" w:rsidRDefault="008E476A" w:rsidP="002122DE">
      <w:r w:rsidRPr="00260BBD">
        <w:br w:type="page"/>
      </w:r>
    </w:p>
    <w:p w:rsidR="008E476A" w:rsidRPr="00260BBD" w:rsidRDefault="008E476A" w:rsidP="002122DE">
      <w:pPr>
        <w:pStyle w:val="h2"/>
      </w:pPr>
      <w:r w:rsidRPr="00260BBD">
        <w:lastRenderedPageBreak/>
        <w:t>Layout Scheme</w:t>
      </w:r>
    </w:p>
    <w:p w:rsidR="008E476A" w:rsidRPr="00260BBD" w:rsidRDefault="008E476A" w:rsidP="002122DE"/>
    <w:p w:rsidR="008E476A" w:rsidRPr="00260BBD" w:rsidRDefault="008E476A" w:rsidP="002122DE">
      <w:r w:rsidRPr="00260BBD">
        <w:t xml:space="preserve">The overall look of the site is one of </w:t>
      </w:r>
      <w:r w:rsidR="00E21A8F" w:rsidRPr="00260BBD">
        <w:t xml:space="preserve">elegance and symmetry.  It is composed almost entirely of straight vertical and horizontal lines to provide a calm atmosphere.  </w:t>
      </w:r>
    </w:p>
    <w:p w:rsidR="00770725" w:rsidRPr="00260BBD" w:rsidRDefault="00770725" w:rsidP="002122DE">
      <w:r w:rsidRPr="00260BBD">
        <w:t>No white space is used in the design as it would be too contrasting against the colour scheme chosen.  By keeping the elements in close proximity to one another, particularly the room images, keeps a snug feel.</w:t>
      </w:r>
    </w:p>
    <w:p w:rsidR="00E21A8F" w:rsidRPr="00260BBD" w:rsidRDefault="00770725" w:rsidP="002122DE">
      <w:r w:rsidRPr="00260BBD">
        <w:t>The positioning of the large menu frame is centred to provide symmetry and does not fill the full width of the underlying room</w:t>
      </w:r>
      <w:r w:rsidR="000570A6" w:rsidRPr="00260BBD">
        <w:t>’</w:t>
      </w:r>
      <w:r w:rsidRPr="00260BBD">
        <w:t>s images.  This is to give it a pop-out feel and a sense that you are still within one or two clicks from where you were.</w:t>
      </w:r>
      <w:r w:rsidR="00752C95" w:rsidRPr="00260BBD">
        <w:t xml:space="preserve">  </w:t>
      </w:r>
      <w:r w:rsidR="000570A6" w:rsidRPr="00260BBD">
        <w:t>There is logical grouping in the menu with light switches separated from device buttons.</w:t>
      </w:r>
    </w:p>
    <w:p w:rsidR="002122DE" w:rsidRDefault="002122DE" w:rsidP="002122DE">
      <w:pPr>
        <w:pStyle w:val="h2"/>
        <w:rPr>
          <w:sz w:val="24"/>
          <w:szCs w:val="24"/>
        </w:rPr>
      </w:pPr>
    </w:p>
    <w:p w:rsidR="006A0725" w:rsidRPr="00260BBD" w:rsidRDefault="006A0725" w:rsidP="002122DE">
      <w:pPr>
        <w:pStyle w:val="h2"/>
      </w:pPr>
      <w:r w:rsidRPr="00260BBD">
        <w:t>Resource List</w:t>
      </w:r>
    </w:p>
    <w:p w:rsidR="002122DE" w:rsidRDefault="002122DE" w:rsidP="002122DE"/>
    <w:p w:rsidR="006A0725" w:rsidRPr="00260BBD" w:rsidRDefault="00C91B76" w:rsidP="002122DE">
      <w:r w:rsidRPr="00260BBD">
        <w:t>The following is a list of references for the images used for the Rooms menu.</w:t>
      </w:r>
    </w:p>
    <w:p w:rsidR="002122DE" w:rsidRDefault="002122DE" w:rsidP="002122DE">
      <w:pPr>
        <w:pStyle w:val="BasicParagraph"/>
      </w:pPr>
    </w:p>
    <w:p w:rsidR="00C91B76" w:rsidRPr="002122DE" w:rsidRDefault="00C91B76" w:rsidP="002122DE">
      <w:pPr>
        <w:pStyle w:val="BasicParagraph"/>
        <w:rPr>
          <w:rFonts w:ascii="Maven Pro" w:hAnsi="Maven Pro"/>
        </w:rPr>
      </w:pPr>
      <w:r w:rsidRPr="002122DE">
        <w:rPr>
          <w:rFonts w:ascii="Maven Pro" w:hAnsi="Maven Pro"/>
          <w:b/>
        </w:rPr>
        <w:t>Entrance</w:t>
      </w:r>
    </w:p>
    <w:p w:rsidR="00C91B76" w:rsidRPr="002122DE" w:rsidRDefault="00DE1A0A" w:rsidP="002122DE">
      <w:pPr>
        <w:pStyle w:val="BasicParagraph"/>
        <w:rPr>
          <w:rFonts w:ascii="Maven Pro" w:hAnsi="Maven Pro"/>
        </w:rPr>
      </w:pPr>
      <w:hyperlink r:id="rId19" w:history="1">
        <w:r w:rsidR="00C91B76" w:rsidRPr="002122DE">
          <w:rPr>
            <w:rStyle w:val="Hyperlink"/>
            <w:rFonts w:ascii="Maven Pro" w:hAnsi="Maven Pro"/>
            <w:color w:val="403F3D"/>
          </w:rPr>
          <w:t>http://wakecares.com/amazing-front-door-colors-creating-shocking-splash-for-the-house/tiny-window-beside-nice-model-and-brown-front-door-colors-plus-modular-wall-design/</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Kitchen</w:t>
      </w:r>
    </w:p>
    <w:p w:rsidR="00C91B76" w:rsidRPr="002122DE" w:rsidRDefault="00DE1A0A" w:rsidP="002122DE">
      <w:hyperlink r:id="rId20" w:history="1">
        <w:r w:rsidR="00C91B76" w:rsidRPr="002122DE">
          <w:rPr>
            <w:rStyle w:val="Hyperlink"/>
            <w:color w:val="403F3D"/>
          </w:rPr>
          <w:t>http://www.ikea.com/ms/media/cho_room/20153/kitchen/20153_cosk05a/20153_cosk05a_01_PH123798.jpg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Living</w:t>
      </w:r>
    </w:p>
    <w:p w:rsidR="00C91B76" w:rsidRPr="002122DE" w:rsidRDefault="00DE1A0A" w:rsidP="002122DE">
      <w:pPr>
        <w:pStyle w:val="BasicParagraph"/>
        <w:rPr>
          <w:rFonts w:ascii="Maven Pro" w:hAnsi="Maven Pro"/>
        </w:rPr>
      </w:pPr>
      <w:hyperlink r:id="rId21" w:history="1">
        <w:r w:rsidR="00C91B76" w:rsidRPr="002122DE">
          <w:rPr>
            <w:rStyle w:val="Hyperlink"/>
            <w:rFonts w:ascii="Maven Pro" w:hAnsi="Maven Pro"/>
            <w:color w:val="403F3D"/>
          </w:rPr>
          <w:t>http://cdn.home-designing.com/wp-content/uploads/2013/01/modern-living-room-off-white.jpg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Dining</w:t>
      </w:r>
    </w:p>
    <w:p w:rsidR="00C91B76" w:rsidRPr="002122DE" w:rsidRDefault="00DE1A0A" w:rsidP="002122DE">
      <w:pPr>
        <w:pStyle w:val="BasicParagraph"/>
        <w:rPr>
          <w:rFonts w:ascii="Maven Pro" w:hAnsi="Maven Pro"/>
        </w:rPr>
      </w:pPr>
      <w:hyperlink r:id="rId22" w:history="1">
        <w:r w:rsidR="00C91B76" w:rsidRPr="002122DE">
          <w:rPr>
            <w:rStyle w:val="Hyperlink"/>
            <w:rFonts w:ascii="Maven Pro" w:hAnsi="Maven Pro"/>
            <w:color w:val="403F3D"/>
          </w:rPr>
          <w:t>http://cdn.home-designing.com/wp-content/uploads/2013/01/elegant-contemporary-dining-room.jpg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Bathroom</w:t>
      </w:r>
    </w:p>
    <w:p w:rsidR="00C91B76" w:rsidRPr="002122DE" w:rsidRDefault="00DE1A0A" w:rsidP="002122DE">
      <w:pPr>
        <w:pStyle w:val="BasicParagraph"/>
        <w:rPr>
          <w:rFonts w:ascii="Maven Pro" w:hAnsi="Maven Pro"/>
        </w:rPr>
      </w:pPr>
      <w:hyperlink r:id="rId23" w:history="1">
        <w:r w:rsidR="00C91B76" w:rsidRPr="002122DE">
          <w:rPr>
            <w:rStyle w:val="Hyperlink"/>
            <w:rFonts w:ascii="Maven Pro" w:hAnsi="Maven Pro"/>
            <w:color w:val="403F3D"/>
          </w:rPr>
          <w:t>http://cdn.freshome.com/wp-content/uploads/2014/02/Stylish-Modern-Bathroom-Design-9.jpg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Master</w:t>
      </w:r>
      <w:r w:rsidRPr="002122DE">
        <w:rPr>
          <w:rFonts w:ascii="Maven Pro" w:hAnsi="Maven Pro"/>
        </w:rPr>
        <w:t xml:space="preserve"> </w:t>
      </w:r>
      <w:r w:rsidRPr="002122DE">
        <w:rPr>
          <w:rFonts w:ascii="Maven Pro" w:hAnsi="Maven Pro"/>
          <w:b/>
        </w:rPr>
        <w:t>Bedroom</w:t>
      </w:r>
    </w:p>
    <w:p w:rsidR="00C91B76" w:rsidRPr="002122DE" w:rsidRDefault="00DE1A0A" w:rsidP="002122DE">
      <w:pPr>
        <w:pStyle w:val="BasicParagraph"/>
        <w:rPr>
          <w:rFonts w:ascii="Maven Pro" w:hAnsi="Maven Pro"/>
        </w:rPr>
      </w:pPr>
      <w:hyperlink r:id="rId24" w:history="1">
        <w:r w:rsidR="00C91B76" w:rsidRPr="002122DE">
          <w:rPr>
            <w:rStyle w:val="Hyperlink"/>
            <w:rFonts w:ascii="Maven Pro" w:hAnsi="Maven Pro"/>
            <w:color w:val="403F3D"/>
          </w:rPr>
          <w:t>http://st.hzcdn.com/simgs/2ed1f69300d3e6c8_4-4301/contemporary-bedroom.jpg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b/>
        </w:rPr>
      </w:pPr>
      <w:r w:rsidRPr="002122DE">
        <w:rPr>
          <w:rFonts w:ascii="Maven Pro" w:hAnsi="Maven Pro"/>
          <w:b/>
        </w:rPr>
        <w:t>Bedroom 2</w:t>
      </w:r>
    </w:p>
    <w:p w:rsidR="00C91B76" w:rsidRPr="002122DE" w:rsidRDefault="00DE1A0A" w:rsidP="002122DE">
      <w:pPr>
        <w:pStyle w:val="BasicParagraph"/>
        <w:rPr>
          <w:rFonts w:ascii="Maven Pro" w:hAnsi="Maven Pro"/>
        </w:rPr>
      </w:pPr>
      <w:hyperlink r:id="rId25" w:history="1">
        <w:r w:rsidR="00C91B76" w:rsidRPr="002122DE">
          <w:rPr>
            <w:rStyle w:val="Hyperlink"/>
            <w:rFonts w:ascii="Maven Pro" w:hAnsi="Maven Pro"/>
            <w:color w:val="403F3D"/>
          </w:rPr>
          <w:t>http://hgtvhome.sndimg.com/content/dam/images/hgtv/fullset/2014/10/13/0/Amy-Elbaum_DC-Condo-master-bedroom.jpg.rend.hgtvcom.1280.960.jpeg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Laundry</w:t>
      </w:r>
    </w:p>
    <w:p w:rsidR="00C91B76" w:rsidRPr="002122DE" w:rsidRDefault="00DE1A0A" w:rsidP="002122DE">
      <w:pPr>
        <w:pStyle w:val="BasicParagraph"/>
        <w:rPr>
          <w:rFonts w:ascii="Maven Pro" w:hAnsi="Maven Pro"/>
        </w:rPr>
      </w:pPr>
      <w:hyperlink r:id="rId26" w:history="1">
        <w:r w:rsidR="00C91B76" w:rsidRPr="002122DE">
          <w:rPr>
            <w:rStyle w:val="Hyperlink"/>
            <w:rFonts w:ascii="Maven Pro" w:hAnsi="Maven Pro"/>
            <w:color w:val="403F3D"/>
          </w:rPr>
          <w:t>http://cdn.decoist.com/wp-content/uploads/2014/01/Modern-clean-lined-laundry-room.jpg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b/>
        </w:rPr>
      </w:pPr>
      <w:r w:rsidRPr="002122DE">
        <w:rPr>
          <w:rFonts w:ascii="Maven Pro" w:hAnsi="Maven Pro"/>
          <w:b/>
        </w:rPr>
        <w:t xml:space="preserve">Master </w:t>
      </w:r>
      <w:proofErr w:type="spellStart"/>
      <w:r w:rsidRPr="002122DE">
        <w:rPr>
          <w:rFonts w:ascii="Maven Pro" w:hAnsi="Maven Pro"/>
          <w:b/>
        </w:rPr>
        <w:t>Ensuite</w:t>
      </w:r>
      <w:proofErr w:type="spellEnd"/>
    </w:p>
    <w:p w:rsidR="00C91B76" w:rsidRPr="002122DE" w:rsidRDefault="00DE1A0A" w:rsidP="002122DE">
      <w:pPr>
        <w:pStyle w:val="BasicParagraph"/>
        <w:rPr>
          <w:rFonts w:ascii="Maven Pro" w:hAnsi="Maven Pro"/>
        </w:rPr>
      </w:pPr>
      <w:hyperlink r:id="rId27" w:history="1">
        <w:r w:rsidR="00C91B76" w:rsidRPr="002122DE">
          <w:rPr>
            <w:rStyle w:val="Hyperlink"/>
            <w:rFonts w:ascii="Maven Pro" w:hAnsi="Maven Pro"/>
            <w:color w:val="403F3D"/>
          </w:rPr>
          <w:t>https://gauciandcodotcom1.files.wordpress.com/2013/03/ls_wv_grosvenorsh_47058_col.jpg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Outdoor</w:t>
      </w:r>
    </w:p>
    <w:p w:rsidR="00C91B76" w:rsidRPr="002122DE" w:rsidRDefault="00DE1A0A" w:rsidP="002122DE">
      <w:pPr>
        <w:pStyle w:val="BasicParagraph"/>
        <w:rPr>
          <w:rFonts w:ascii="Maven Pro" w:hAnsi="Maven Pro"/>
        </w:rPr>
      </w:pPr>
      <w:hyperlink r:id="rId28" w:history="1">
        <w:r w:rsidR="00C91B76" w:rsidRPr="002122DE">
          <w:rPr>
            <w:rStyle w:val="Hyperlink"/>
            <w:rFonts w:ascii="Maven Pro" w:hAnsi="Maven Pro"/>
            <w:color w:val="403F3D"/>
          </w:rPr>
          <w:t>http://outdoor.dragonhousebook.com/wp-content/uploads/2015/11/Modern-Outdoor-Kitchen-Sets.jpg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rPr>
      </w:pPr>
      <w:r w:rsidRPr="002122DE">
        <w:rPr>
          <w:rFonts w:ascii="Maven Pro" w:hAnsi="Maven Pro"/>
          <w:b/>
        </w:rPr>
        <w:t>Garage</w:t>
      </w:r>
    </w:p>
    <w:p w:rsidR="00C91B76" w:rsidRPr="002122DE" w:rsidRDefault="00DE1A0A" w:rsidP="002122DE">
      <w:pPr>
        <w:pStyle w:val="BasicParagraph"/>
        <w:rPr>
          <w:rFonts w:ascii="Maven Pro" w:hAnsi="Maven Pro"/>
        </w:rPr>
      </w:pPr>
      <w:hyperlink r:id="rId29" w:history="1">
        <w:r w:rsidR="00C91B76" w:rsidRPr="002122DE">
          <w:rPr>
            <w:rStyle w:val="Hyperlink"/>
            <w:rFonts w:ascii="Maven Pro" w:hAnsi="Maven Pro"/>
            <w:color w:val="403F3D"/>
          </w:rPr>
          <w:t>http://www.amarr.com/images/homepage-slideshow/home5.jpg</w:t>
        </w:r>
      </w:hyperlink>
    </w:p>
    <w:p w:rsidR="00C91B76" w:rsidRPr="002122DE" w:rsidRDefault="00C91B76" w:rsidP="002122DE">
      <w:pPr>
        <w:pStyle w:val="BasicParagraph"/>
        <w:rPr>
          <w:rFonts w:ascii="Maven Pro" w:hAnsi="Maven Pro"/>
        </w:rPr>
      </w:pPr>
    </w:p>
    <w:p w:rsidR="00C91B76" w:rsidRPr="002122DE" w:rsidRDefault="00C91B76" w:rsidP="002122DE">
      <w:pPr>
        <w:pStyle w:val="BasicParagraph"/>
        <w:rPr>
          <w:rFonts w:ascii="Maven Pro" w:hAnsi="Maven Pro"/>
          <w:b/>
        </w:rPr>
      </w:pPr>
      <w:r w:rsidRPr="002122DE">
        <w:rPr>
          <w:rFonts w:ascii="Maven Pro" w:hAnsi="Maven Pro"/>
          <w:b/>
        </w:rPr>
        <w:t>Bedroom 3 (Teen Room)</w:t>
      </w:r>
    </w:p>
    <w:p w:rsidR="00C91B76" w:rsidRPr="00260BBD" w:rsidRDefault="00DE1A0A" w:rsidP="002122DE">
      <w:pPr>
        <w:pStyle w:val="BasicParagraph"/>
      </w:pPr>
      <w:hyperlink r:id="rId30" w:history="1">
        <w:r w:rsidR="00C91B76" w:rsidRPr="00260BBD">
          <w:rPr>
            <w:rStyle w:val="Hyperlink"/>
            <w:rFonts w:ascii="Maven Pro" w:hAnsi="Maven Pro"/>
            <w:color w:val="403F3D"/>
          </w:rPr>
          <w:t>http://www.minimalisti.com/wp-content/uploads/2015/06/modern-boy-bedroom-furniture-wall-shelf-desk-lighting-ideas.jpg</w:t>
        </w:r>
      </w:hyperlink>
    </w:p>
    <w:p w:rsidR="00C91B76" w:rsidRPr="00260BBD" w:rsidRDefault="00C91B76" w:rsidP="002122DE"/>
    <w:p w:rsidR="002122DE" w:rsidRDefault="002122DE">
      <w:pPr>
        <w:spacing w:after="240" w:line="252" w:lineRule="auto"/>
        <w:ind w:left="0" w:right="0"/>
      </w:pPr>
      <w:r>
        <w:br w:type="page"/>
      </w:r>
    </w:p>
    <w:p w:rsidR="002122DE" w:rsidRDefault="002122DE" w:rsidP="002122DE">
      <w:pPr>
        <w:pStyle w:val="h2"/>
      </w:pPr>
      <w:r>
        <w:lastRenderedPageBreak/>
        <w:t>Resource List continued.</w:t>
      </w:r>
    </w:p>
    <w:p w:rsidR="002122DE" w:rsidRDefault="002122DE" w:rsidP="002122DE">
      <w:pPr>
        <w:rPr>
          <w:b/>
        </w:rPr>
      </w:pPr>
    </w:p>
    <w:p w:rsidR="00C91B76" w:rsidRPr="002122DE" w:rsidRDefault="00C91B76" w:rsidP="002122DE">
      <w:pPr>
        <w:rPr>
          <w:b/>
        </w:rPr>
      </w:pPr>
      <w:r w:rsidRPr="002122DE">
        <w:rPr>
          <w:b/>
        </w:rPr>
        <w:t>charlotte-home.jpg</w:t>
      </w:r>
    </w:p>
    <w:p w:rsidR="00C91B76" w:rsidRPr="00260BBD" w:rsidRDefault="00C91B76" w:rsidP="002122DE">
      <w:r w:rsidRPr="00260BBD">
        <w:t>A photo taken by me.</w:t>
      </w:r>
      <w:r w:rsidR="002122DE">
        <w:t xml:space="preserve"> Used to represent the camera feed for the security camera for the Entrance.</w:t>
      </w:r>
    </w:p>
    <w:p w:rsidR="00C91B76" w:rsidRPr="00260BBD" w:rsidRDefault="00C91B76" w:rsidP="002122DE"/>
    <w:p w:rsidR="00C91B76" w:rsidRPr="002122DE" w:rsidRDefault="00C91B76" w:rsidP="002122DE">
      <w:pPr>
        <w:rPr>
          <w:b/>
        </w:rPr>
      </w:pPr>
      <w:r w:rsidRPr="002122DE">
        <w:rPr>
          <w:b/>
        </w:rPr>
        <w:t>logo.png</w:t>
      </w:r>
    </w:p>
    <w:p w:rsidR="00C91B76" w:rsidRPr="00260BBD" w:rsidRDefault="00C91B76" w:rsidP="002122DE">
      <w:r w:rsidRPr="00260BBD">
        <w:t>Custom created by Hayle</w:t>
      </w:r>
      <w:r w:rsidR="002122DE">
        <w:t xml:space="preserve">y Emery of Yellow Door Design.  </w:t>
      </w:r>
      <w:r w:rsidRPr="00260BBD">
        <w:t>www.yellowdoor.co.nz</w:t>
      </w:r>
    </w:p>
    <w:p w:rsidR="00C91B76" w:rsidRPr="00260BBD" w:rsidRDefault="00C91B76" w:rsidP="002122DE"/>
    <w:p w:rsidR="00C91B76" w:rsidRPr="002122DE" w:rsidRDefault="00C91B76" w:rsidP="002122DE">
      <w:pPr>
        <w:rPr>
          <w:b/>
        </w:rPr>
      </w:pPr>
      <w:r w:rsidRPr="002122DE">
        <w:rPr>
          <w:b/>
        </w:rPr>
        <w:t>Schist Wall</w:t>
      </w:r>
    </w:p>
    <w:p w:rsidR="00C91B76" w:rsidRPr="00260BBD" w:rsidRDefault="00C91B76" w:rsidP="002122DE">
      <w:r w:rsidRPr="00260BBD">
        <w:t>http://www.celticstonework.co.nz/types-of-stone/hyde-grey.aspx</w:t>
      </w:r>
    </w:p>
    <w:p w:rsidR="00C91B76" w:rsidRPr="00260BBD" w:rsidRDefault="00C91B76" w:rsidP="002122DE">
      <w:r w:rsidRPr="00260BBD">
        <w:t>Used as inspiration for the colour scheme.</w:t>
      </w:r>
    </w:p>
    <w:p w:rsidR="00C91B76" w:rsidRPr="00260BBD" w:rsidRDefault="00C91B76" w:rsidP="002122DE"/>
    <w:p w:rsidR="00C91B76" w:rsidRPr="007205C9" w:rsidRDefault="00C91B76" w:rsidP="002122DE">
      <w:pPr>
        <w:rPr>
          <w:b/>
        </w:rPr>
      </w:pPr>
      <w:r w:rsidRPr="007205C9">
        <w:rPr>
          <w:b/>
        </w:rPr>
        <w:t xml:space="preserve">Bootstrap </w:t>
      </w:r>
      <w:proofErr w:type="spellStart"/>
      <w:r w:rsidRPr="007205C9">
        <w:rPr>
          <w:b/>
        </w:rPr>
        <w:t>Javascipt</w:t>
      </w:r>
      <w:proofErr w:type="spellEnd"/>
      <w:r w:rsidRPr="007205C9">
        <w:rPr>
          <w:b/>
        </w:rPr>
        <w:t xml:space="preserve"> Library</w:t>
      </w:r>
    </w:p>
    <w:p w:rsidR="007205C9" w:rsidRDefault="007205C9" w:rsidP="007205C9">
      <w:hyperlink r:id="rId31" w:history="1">
        <w:r w:rsidRPr="00C274AF">
          <w:rPr>
            <w:rStyle w:val="Hyperlink"/>
          </w:rPr>
          <w:t>http://getbootstrap.com/</w:t>
        </w:r>
      </w:hyperlink>
    </w:p>
    <w:p w:rsidR="007205C9" w:rsidRDefault="007205C9" w:rsidP="002122DE">
      <w:r>
        <w:t xml:space="preserve">The bootstrap library that provides CSS and </w:t>
      </w:r>
      <w:proofErr w:type="spellStart"/>
      <w:r>
        <w:t>Javascript</w:t>
      </w:r>
      <w:proofErr w:type="spellEnd"/>
      <w:r>
        <w:t xml:space="preserve"> for html elements.  Used </w:t>
      </w:r>
      <w:proofErr w:type="spellStart"/>
      <w:r>
        <w:t>glyphicons</w:t>
      </w:r>
      <w:proofErr w:type="spellEnd"/>
      <w:r>
        <w:t xml:space="preserve"> and dependency support for the Toggle and Slider add </w:t>
      </w:r>
      <w:proofErr w:type="spellStart"/>
      <w:r>
        <w:t>ons</w:t>
      </w:r>
      <w:proofErr w:type="spellEnd"/>
      <w:r>
        <w:t>.</w:t>
      </w:r>
    </w:p>
    <w:p w:rsidR="007205C9" w:rsidRDefault="007205C9" w:rsidP="002122DE"/>
    <w:p w:rsidR="00C91B76" w:rsidRPr="007205C9" w:rsidRDefault="00C91B76" w:rsidP="002122DE">
      <w:pPr>
        <w:rPr>
          <w:b/>
        </w:rPr>
      </w:pPr>
      <w:r w:rsidRPr="007205C9">
        <w:rPr>
          <w:b/>
        </w:rPr>
        <w:t>Bootstrap Toggle</w:t>
      </w:r>
    </w:p>
    <w:p w:rsidR="007205C9" w:rsidRDefault="007205C9" w:rsidP="002122DE">
      <w:hyperlink r:id="rId32" w:history="1">
        <w:r w:rsidRPr="00C274AF">
          <w:rPr>
            <w:rStyle w:val="Hyperlink"/>
          </w:rPr>
          <w:t>http://www.bootstraptoggle.com/</w:t>
        </w:r>
      </w:hyperlink>
    </w:p>
    <w:p w:rsidR="00C91B76" w:rsidRPr="00260BBD" w:rsidRDefault="00C91B76" w:rsidP="002122DE">
      <w:r w:rsidRPr="00260BBD">
        <w:t xml:space="preserve">A </w:t>
      </w:r>
      <w:proofErr w:type="spellStart"/>
      <w:r w:rsidRPr="00260BBD">
        <w:t>Javascript</w:t>
      </w:r>
      <w:proofErr w:type="spellEnd"/>
      <w:r w:rsidRPr="00260BBD">
        <w:t>/CSS library that provided ability to implement the toggle switches.</w:t>
      </w:r>
    </w:p>
    <w:p w:rsidR="00C91B76" w:rsidRPr="00260BBD" w:rsidRDefault="00C91B76" w:rsidP="002122DE"/>
    <w:p w:rsidR="00C91B76" w:rsidRPr="007205C9" w:rsidRDefault="00C91B76" w:rsidP="002122DE">
      <w:pPr>
        <w:rPr>
          <w:b/>
        </w:rPr>
      </w:pPr>
      <w:r w:rsidRPr="007205C9">
        <w:rPr>
          <w:b/>
        </w:rPr>
        <w:t>Bootstrap Slider</w:t>
      </w:r>
    </w:p>
    <w:p w:rsidR="007205C9" w:rsidRDefault="007205C9" w:rsidP="002122DE">
      <w:hyperlink r:id="rId33" w:history="1">
        <w:r w:rsidRPr="00C274AF">
          <w:rPr>
            <w:rStyle w:val="Hyperlink"/>
          </w:rPr>
          <w:t>https://github.com/seiyria/bootstrap-slider</w:t>
        </w:r>
      </w:hyperlink>
    </w:p>
    <w:p w:rsidR="00C91B76" w:rsidRDefault="00C91B76" w:rsidP="002122DE">
      <w:r w:rsidRPr="00260BBD">
        <w:t xml:space="preserve">A </w:t>
      </w:r>
      <w:proofErr w:type="spellStart"/>
      <w:r w:rsidRPr="00260BBD">
        <w:t>Javascript</w:t>
      </w:r>
      <w:proofErr w:type="spellEnd"/>
      <w:r w:rsidRPr="00260BBD">
        <w:t>/CSS library that provided ability to implement the range slider that represent light dimmers.</w:t>
      </w:r>
    </w:p>
    <w:p w:rsidR="007205C9" w:rsidRDefault="007205C9" w:rsidP="002122DE"/>
    <w:p w:rsidR="007205C9" w:rsidRDefault="007205C9" w:rsidP="007205C9">
      <w:pPr>
        <w:rPr>
          <w:b/>
        </w:rPr>
      </w:pPr>
      <w:r w:rsidRPr="007205C9">
        <w:rPr>
          <w:b/>
        </w:rPr>
        <w:t>Font Awesome</w:t>
      </w:r>
    </w:p>
    <w:p w:rsidR="007205C9" w:rsidRDefault="007205C9" w:rsidP="007205C9">
      <w:hyperlink r:id="rId34" w:history="1">
        <w:r w:rsidRPr="00C274AF">
          <w:rPr>
            <w:rStyle w:val="Hyperlink"/>
          </w:rPr>
          <w:t>http://fontawesome.io/</w:t>
        </w:r>
      </w:hyperlink>
    </w:p>
    <w:p w:rsidR="007205C9" w:rsidRDefault="007205C9" w:rsidP="007205C9">
      <w:r>
        <w:t>Provided the social media icons.</w:t>
      </w:r>
    </w:p>
    <w:p w:rsidR="00785A1A" w:rsidRDefault="00785A1A" w:rsidP="007205C9">
      <w:bookmarkStart w:id="0" w:name="_GoBack"/>
      <w:bookmarkEnd w:id="0"/>
    </w:p>
    <w:p w:rsidR="00785A1A" w:rsidRPr="00785A1A" w:rsidRDefault="00785A1A" w:rsidP="007205C9">
      <w:pPr>
        <w:rPr>
          <w:b/>
        </w:rPr>
      </w:pPr>
      <w:r w:rsidRPr="00785A1A">
        <w:rPr>
          <w:b/>
        </w:rPr>
        <w:t>Maven Pro Font</w:t>
      </w:r>
    </w:p>
    <w:p w:rsidR="00785A1A" w:rsidRPr="007205C9" w:rsidRDefault="00785A1A" w:rsidP="007205C9">
      <w:r>
        <w:t>Google Fonts. Provided the font for the website and report.</w:t>
      </w:r>
    </w:p>
    <w:sectPr w:rsidR="00785A1A" w:rsidRPr="007205C9" w:rsidSect="00B70CC4">
      <w:footerReference w:type="default" r:id="rId35"/>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A0A" w:rsidRDefault="00DE1A0A" w:rsidP="002122DE">
      <w:r>
        <w:separator/>
      </w:r>
    </w:p>
    <w:p w:rsidR="00DE1A0A" w:rsidRDefault="00DE1A0A" w:rsidP="002122DE"/>
  </w:endnote>
  <w:endnote w:type="continuationSeparator" w:id="0">
    <w:p w:rsidR="00DE1A0A" w:rsidRDefault="00DE1A0A" w:rsidP="002122DE">
      <w:r>
        <w:continuationSeparator/>
      </w:r>
    </w:p>
    <w:p w:rsidR="00DE1A0A" w:rsidRDefault="00DE1A0A" w:rsidP="00212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ven Pr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A52E9">
      <w:tc>
        <w:tcPr>
          <w:tcW w:w="750" w:type="pct"/>
        </w:tcPr>
        <w:p w:rsidR="00AA52E9" w:rsidRDefault="00AA52E9" w:rsidP="002122DE">
          <w:pPr>
            <w:pStyle w:val="Footer"/>
          </w:pPr>
          <w:r>
            <w:t>2521969</w:t>
          </w:r>
        </w:p>
      </w:tc>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AA52E9" w:rsidRDefault="00AA52E9" w:rsidP="002122DE">
              <w:pPr>
                <w:pStyle w:val="Footer"/>
              </w:pPr>
              <w:r>
                <w:t>Compsci 345 Assignment3</w:t>
              </w:r>
            </w:p>
          </w:tc>
        </w:sdtContent>
      </w:sdt>
      <w:tc>
        <w:tcPr>
          <w:tcW w:w="750" w:type="pct"/>
        </w:tcPr>
        <w:p w:rsidR="00AA52E9" w:rsidRDefault="00AA52E9" w:rsidP="002122DE">
          <w:pPr>
            <w:pStyle w:val="Footer"/>
          </w:pPr>
          <w:r>
            <w:fldChar w:fldCharType="begin"/>
          </w:r>
          <w:r>
            <w:instrText xml:space="preserve"> PAGE  \* Arabic </w:instrText>
          </w:r>
          <w:r>
            <w:fldChar w:fldCharType="separate"/>
          </w:r>
          <w:r w:rsidR="00DE7FE4">
            <w:rPr>
              <w:noProof/>
            </w:rPr>
            <w:t>8</w:t>
          </w:r>
          <w:r>
            <w:fldChar w:fldCharType="end"/>
          </w:r>
        </w:p>
      </w:tc>
    </w:tr>
  </w:tbl>
  <w:p w:rsidR="00AA52E9" w:rsidRDefault="00AA52E9" w:rsidP="002122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A0A" w:rsidRDefault="00DE1A0A" w:rsidP="002122DE">
      <w:r>
        <w:separator/>
      </w:r>
    </w:p>
    <w:p w:rsidR="00DE1A0A" w:rsidRDefault="00DE1A0A" w:rsidP="002122DE"/>
  </w:footnote>
  <w:footnote w:type="continuationSeparator" w:id="0">
    <w:p w:rsidR="00DE1A0A" w:rsidRDefault="00DE1A0A" w:rsidP="002122DE">
      <w:r>
        <w:continuationSeparator/>
      </w:r>
    </w:p>
    <w:p w:rsidR="00DE1A0A" w:rsidRDefault="00DE1A0A" w:rsidP="002122D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00511A"/>
    <w:multiLevelType w:val="hybridMultilevel"/>
    <w:tmpl w:val="2B5A7ACC"/>
    <w:lvl w:ilvl="0" w:tplc="126C2DD8">
      <w:start w:val="1"/>
      <w:numFmt w:val="lowerLetter"/>
      <w:lvlText w:val="%1)"/>
      <w:lvlJc w:val="left"/>
      <w:pPr>
        <w:ind w:left="432" w:hanging="360"/>
      </w:pPr>
      <w:rPr>
        <w:rFonts w:hint="default"/>
      </w:rPr>
    </w:lvl>
    <w:lvl w:ilvl="1" w:tplc="14090019" w:tentative="1">
      <w:start w:val="1"/>
      <w:numFmt w:val="lowerLetter"/>
      <w:lvlText w:val="%2."/>
      <w:lvlJc w:val="left"/>
      <w:pPr>
        <w:ind w:left="1152" w:hanging="360"/>
      </w:pPr>
    </w:lvl>
    <w:lvl w:ilvl="2" w:tplc="1409001B" w:tentative="1">
      <w:start w:val="1"/>
      <w:numFmt w:val="lowerRoman"/>
      <w:lvlText w:val="%3."/>
      <w:lvlJc w:val="right"/>
      <w:pPr>
        <w:ind w:left="1872" w:hanging="180"/>
      </w:pPr>
    </w:lvl>
    <w:lvl w:ilvl="3" w:tplc="1409000F" w:tentative="1">
      <w:start w:val="1"/>
      <w:numFmt w:val="decimal"/>
      <w:lvlText w:val="%4."/>
      <w:lvlJc w:val="left"/>
      <w:pPr>
        <w:ind w:left="2592" w:hanging="360"/>
      </w:pPr>
    </w:lvl>
    <w:lvl w:ilvl="4" w:tplc="14090019" w:tentative="1">
      <w:start w:val="1"/>
      <w:numFmt w:val="lowerLetter"/>
      <w:lvlText w:val="%5."/>
      <w:lvlJc w:val="left"/>
      <w:pPr>
        <w:ind w:left="3312" w:hanging="360"/>
      </w:pPr>
    </w:lvl>
    <w:lvl w:ilvl="5" w:tplc="1409001B" w:tentative="1">
      <w:start w:val="1"/>
      <w:numFmt w:val="lowerRoman"/>
      <w:lvlText w:val="%6."/>
      <w:lvlJc w:val="right"/>
      <w:pPr>
        <w:ind w:left="4032" w:hanging="180"/>
      </w:pPr>
    </w:lvl>
    <w:lvl w:ilvl="6" w:tplc="1409000F" w:tentative="1">
      <w:start w:val="1"/>
      <w:numFmt w:val="decimal"/>
      <w:lvlText w:val="%7."/>
      <w:lvlJc w:val="left"/>
      <w:pPr>
        <w:ind w:left="4752" w:hanging="360"/>
      </w:pPr>
    </w:lvl>
    <w:lvl w:ilvl="7" w:tplc="14090019" w:tentative="1">
      <w:start w:val="1"/>
      <w:numFmt w:val="lowerLetter"/>
      <w:lvlText w:val="%8."/>
      <w:lvlJc w:val="left"/>
      <w:pPr>
        <w:ind w:left="5472" w:hanging="360"/>
      </w:pPr>
    </w:lvl>
    <w:lvl w:ilvl="8" w:tplc="1409001B" w:tentative="1">
      <w:start w:val="1"/>
      <w:numFmt w:val="lowerRoman"/>
      <w:lvlText w:val="%9."/>
      <w:lvlJc w:val="right"/>
      <w:pPr>
        <w:ind w:left="6192" w:hanging="180"/>
      </w:pPr>
    </w:lvl>
  </w:abstractNum>
  <w:abstractNum w:abstractNumId="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B1F7F"/>
    <w:multiLevelType w:val="hybridMultilevel"/>
    <w:tmpl w:val="B68EE70C"/>
    <w:lvl w:ilvl="0" w:tplc="EE4EE2FE">
      <w:start w:val="1"/>
      <w:numFmt w:val="decimal"/>
      <w:lvlText w:val="%1."/>
      <w:lvlJc w:val="left"/>
      <w:pPr>
        <w:ind w:left="432" w:hanging="360"/>
      </w:pPr>
      <w:rPr>
        <w:rFonts w:hint="default"/>
      </w:rPr>
    </w:lvl>
    <w:lvl w:ilvl="1" w:tplc="14090019">
      <w:start w:val="1"/>
      <w:numFmt w:val="lowerLetter"/>
      <w:lvlText w:val="%2."/>
      <w:lvlJc w:val="left"/>
      <w:pPr>
        <w:ind w:left="1152" w:hanging="360"/>
      </w:pPr>
    </w:lvl>
    <w:lvl w:ilvl="2" w:tplc="1409001B" w:tentative="1">
      <w:start w:val="1"/>
      <w:numFmt w:val="lowerRoman"/>
      <w:lvlText w:val="%3."/>
      <w:lvlJc w:val="right"/>
      <w:pPr>
        <w:ind w:left="1872" w:hanging="180"/>
      </w:pPr>
    </w:lvl>
    <w:lvl w:ilvl="3" w:tplc="1409000F" w:tentative="1">
      <w:start w:val="1"/>
      <w:numFmt w:val="decimal"/>
      <w:lvlText w:val="%4."/>
      <w:lvlJc w:val="left"/>
      <w:pPr>
        <w:ind w:left="2592" w:hanging="360"/>
      </w:pPr>
    </w:lvl>
    <w:lvl w:ilvl="4" w:tplc="14090019" w:tentative="1">
      <w:start w:val="1"/>
      <w:numFmt w:val="lowerLetter"/>
      <w:lvlText w:val="%5."/>
      <w:lvlJc w:val="left"/>
      <w:pPr>
        <w:ind w:left="3312" w:hanging="360"/>
      </w:pPr>
    </w:lvl>
    <w:lvl w:ilvl="5" w:tplc="1409001B" w:tentative="1">
      <w:start w:val="1"/>
      <w:numFmt w:val="lowerRoman"/>
      <w:lvlText w:val="%6."/>
      <w:lvlJc w:val="right"/>
      <w:pPr>
        <w:ind w:left="4032" w:hanging="180"/>
      </w:pPr>
    </w:lvl>
    <w:lvl w:ilvl="6" w:tplc="1409000F" w:tentative="1">
      <w:start w:val="1"/>
      <w:numFmt w:val="decimal"/>
      <w:lvlText w:val="%7."/>
      <w:lvlJc w:val="left"/>
      <w:pPr>
        <w:ind w:left="4752" w:hanging="360"/>
      </w:pPr>
    </w:lvl>
    <w:lvl w:ilvl="7" w:tplc="14090019" w:tentative="1">
      <w:start w:val="1"/>
      <w:numFmt w:val="lowerLetter"/>
      <w:lvlText w:val="%8."/>
      <w:lvlJc w:val="left"/>
      <w:pPr>
        <w:ind w:left="5472" w:hanging="360"/>
      </w:pPr>
    </w:lvl>
    <w:lvl w:ilvl="8" w:tplc="1409001B" w:tentative="1">
      <w:start w:val="1"/>
      <w:numFmt w:val="lowerRoman"/>
      <w:lvlText w:val="%9."/>
      <w:lvlJc w:val="right"/>
      <w:pPr>
        <w:ind w:left="6192" w:hanging="180"/>
      </w:pPr>
    </w:lvl>
  </w:abstractNum>
  <w:abstractNum w:abstractNumId="4" w15:restartNumberingAfterBreak="0">
    <w:nsid w:val="42DE0876"/>
    <w:multiLevelType w:val="hybridMultilevel"/>
    <w:tmpl w:val="F3967132"/>
    <w:lvl w:ilvl="0" w:tplc="4A3A126A">
      <w:start w:val="1"/>
      <w:numFmt w:val="decimal"/>
      <w:lvlText w:val="%1."/>
      <w:lvlJc w:val="left"/>
      <w:pPr>
        <w:ind w:left="432" w:hanging="360"/>
      </w:pPr>
      <w:rPr>
        <w:rFonts w:hint="default"/>
      </w:rPr>
    </w:lvl>
    <w:lvl w:ilvl="1" w:tplc="14090019" w:tentative="1">
      <w:start w:val="1"/>
      <w:numFmt w:val="lowerLetter"/>
      <w:lvlText w:val="%2."/>
      <w:lvlJc w:val="left"/>
      <w:pPr>
        <w:ind w:left="1152" w:hanging="360"/>
      </w:pPr>
    </w:lvl>
    <w:lvl w:ilvl="2" w:tplc="1409001B" w:tentative="1">
      <w:start w:val="1"/>
      <w:numFmt w:val="lowerRoman"/>
      <w:lvlText w:val="%3."/>
      <w:lvlJc w:val="right"/>
      <w:pPr>
        <w:ind w:left="1872" w:hanging="180"/>
      </w:pPr>
    </w:lvl>
    <w:lvl w:ilvl="3" w:tplc="1409000F" w:tentative="1">
      <w:start w:val="1"/>
      <w:numFmt w:val="decimal"/>
      <w:lvlText w:val="%4."/>
      <w:lvlJc w:val="left"/>
      <w:pPr>
        <w:ind w:left="2592" w:hanging="360"/>
      </w:pPr>
    </w:lvl>
    <w:lvl w:ilvl="4" w:tplc="14090019" w:tentative="1">
      <w:start w:val="1"/>
      <w:numFmt w:val="lowerLetter"/>
      <w:lvlText w:val="%5."/>
      <w:lvlJc w:val="left"/>
      <w:pPr>
        <w:ind w:left="3312" w:hanging="360"/>
      </w:pPr>
    </w:lvl>
    <w:lvl w:ilvl="5" w:tplc="1409001B" w:tentative="1">
      <w:start w:val="1"/>
      <w:numFmt w:val="lowerRoman"/>
      <w:lvlText w:val="%6."/>
      <w:lvlJc w:val="right"/>
      <w:pPr>
        <w:ind w:left="4032" w:hanging="180"/>
      </w:pPr>
    </w:lvl>
    <w:lvl w:ilvl="6" w:tplc="1409000F" w:tentative="1">
      <w:start w:val="1"/>
      <w:numFmt w:val="decimal"/>
      <w:lvlText w:val="%7."/>
      <w:lvlJc w:val="left"/>
      <w:pPr>
        <w:ind w:left="4752" w:hanging="360"/>
      </w:pPr>
    </w:lvl>
    <w:lvl w:ilvl="7" w:tplc="14090019" w:tentative="1">
      <w:start w:val="1"/>
      <w:numFmt w:val="lowerLetter"/>
      <w:lvlText w:val="%8."/>
      <w:lvlJc w:val="left"/>
      <w:pPr>
        <w:ind w:left="5472" w:hanging="360"/>
      </w:pPr>
    </w:lvl>
    <w:lvl w:ilvl="8" w:tplc="1409001B" w:tentative="1">
      <w:start w:val="1"/>
      <w:numFmt w:val="lowerRoman"/>
      <w:lvlText w:val="%9."/>
      <w:lvlJc w:val="right"/>
      <w:pPr>
        <w:ind w:left="6192" w:hanging="180"/>
      </w:pPr>
    </w:lvl>
  </w:abstractNum>
  <w:abstractNum w:abstractNumId="5" w15:restartNumberingAfterBreak="0">
    <w:nsid w:val="556F5649"/>
    <w:multiLevelType w:val="hybridMultilevel"/>
    <w:tmpl w:val="220C7B00"/>
    <w:lvl w:ilvl="0" w:tplc="509CCE5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EC"/>
    <w:rsid w:val="000570A6"/>
    <w:rsid w:val="00062F02"/>
    <w:rsid w:val="000A0221"/>
    <w:rsid w:val="000A438C"/>
    <w:rsid w:val="000D0794"/>
    <w:rsid w:val="00106609"/>
    <w:rsid w:val="001B2ECD"/>
    <w:rsid w:val="002122DE"/>
    <w:rsid w:val="00260BBD"/>
    <w:rsid w:val="0028169A"/>
    <w:rsid w:val="00321BEC"/>
    <w:rsid w:val="003A1BF6"/>
    <w:rsid w:val="003A4092"/>
    <w:rsid w:val="003E1B36"/>
    <w:rsid w:val="00426C5B"/>
    <w:rsid w:val="00442502"/>
    <w:rsid w:val="00453D14"/>
    <w:rsid w:val="004D2321"/>
    <w:rsid w:val="00513AE8"/>
    <w:rsid w:val="005702DF"/>
    <w:rsid w:val="005A5ED8"/>
    <w:rsid w:val="005B0A75"/>
    <w:rsid w:val="006035A2"/>
    <w:rsid w:val="006757EA"/>
    <w:rsid w:val="00685002"/>
    <w:rsid w:val="006A0725"/>
    <w:rsid w:val="007205C9"/>
    <w:rsid w:val="00752C95"/>
    <w:rsid w:val="00764EE3"/>
    <w:rsid w:val="00770725"/>
    <w:rsid w:val="00785A1A"/>
    <w:rsid w:val="00822C99"/>
    <w:rsid w:val="00827CF9"/>
    <w:rsid w:val="008831DB"/>
    <w:rsid w:val="008860D9"/>
    <w:rsid w:val="008C723D"/>
    <w:rsid w:val="008E476A"/>
    <w:rsid w:val="008E70B2"/>
    <w:rsid w:val="009605B1"/>
    <w:rsid w:val="009A4FB6"/>
    <w:rsid w:val="00A73233"/>
    <w:rsid w:val="00A87AB6"/>
    <w:rsid w:val="00AA52E9"/>
    <w:rsid w:val="00AA5DB5"/>
    <w:rsid w:val="00AE7F8C"/>
    <w:rsid w:val="00B70CC4"/>
    <w:rsid w:val="00B81F6F"/>
    <w:rsid w:val="00B94C08"/>
    <w:rsid w:val="00C02489"/>
    <w:rsid w:val="00C91B76"/>
    <w:rsid w:val="00CE746C"/>
    <w:rsid w:val="00DE1A0A"/>
    <w:rsid w:val="00DE7FE4"/>
    <w:rsid w:val="00E21A8F"/>
    <w:rsid w:val="00E2572C"/>
    <w:rsid w:val="00E35605"/>
    <w:rsid w:val="00EB0F60"/>
    <w:rsid w:val="00F227F2"/>
    <w:rsid w:val="00FC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9855C6"/>
  <w15:chartTrackingRefBased/>
  <w15:docId w15:val="{7BC46721-C299-4C17-84B1-795D10C0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2DE"/>
    <w:pPr>
      <w:spacing w:after="120" w:line="240" w:lineRule="auto"/>
      <w:ind w:left="72" w:right="72"/>
    </w:pPr>
    <w:rPr>
      <w:rFonts w:ascii="Maven Pro" w:hAnsi="Maven Pro"/>
      <w:color w:val="403F3D"/>
      <w:sz w:val="24"/>
      <w:szCs w:val="24"/>
      <w:lang w:val="en-NZ"/>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321BEC"/>
    <w:pPr>
      <w:ind w:left="720"/>
      <w:contextualSpacing/>
    </w:pPr>
  </w:style>
  <w:style w:type="paragraph" w:customStyle="1" w:styleId="BasicParagraph">
    <w:name w:val="[Basic Paragraph]"/>
    <w:basedOn w:val="Normal"/>
    <w:uiPriority w:val="99"/>
    <w:rsid w:val="00C91B76"/>
    <w:pPr>
      <w:widowControl w:val="0"/>
      <w:autoSpaceDE w:val="0"/>
      <w:autoSpaceDN w:val="0"/>
      <w:adjustRightInd w:val="0"/>
      <w:spacing w:after="0" w:line="288" w:lineRule="auto"/>
      <w:ind w:left="0" w:right="0"/>
      <w:textAlignment w:val="center"/>
    </w:pPr>
    <w:rPr>
      <w:rFonts w:ascii="MinionPro-Regular" w:hAnsi="MinionPro-Regular" w:cs="MinionPro-Regular"/>
      <w:color w:val="000000"/>
      <w:kern w:val="0"/>
      <w:lang w:eastAsia="en-US"/>
      <w14:ligatures w14:val="none"/>
    </w:rPr>
  </w:style>
  <w:style w:type="character" w:styleId="Hyperlink">
    <w:name w:val="Hyperlink"/>
    <w:basedOn w:val="DefaultParagraphFont"/>
    <w:uiPriority w:val="99"/>
    <w:unhideWhenUsed/>
    <w:rsid w:val="00C91B76"/>
    <w:rPr>
      <w:color w:val="F7B615" w:themeColor="hyperlink"/>
      <w:u w:val="single"/>
    </w:rPr>
  </w:style>
  <w:style w:type="paragraph" w:customStyle="1" w:styleId="Style1">
    <w:name w:val="Style1"/>
    <w:basedOn w:val="Normal"/>
    <w:link w:val="Style1Char"/>
    <w:qFormat/>
    <w:rsid w:val="00260BBD"/>
    <w:rPr>
      <w:noProof/>
    </w:rPr>
  </w:style>
  <w:style w:type="paragraph" w:customStyle="1" w:styleId="h1">
    <w:name w:val="h1"/>
    <w:basedOn w:val="Style1"/>
    <w:link w:val="h1Char"/>
    <w:qFormat/>
    <w:rsid w:val="00260BBD"/>
    <w:pPr>
      <w:jc w:val="center"/>
    </w:pPr>
    <w:rPr>
      <w:sz w:val="40"/>
      <w:szCs w:val="40"/>
    </w:rPr>
  </w:style>
  <w:style w:type="character" w:customStyle="1" w:styleId="Style1Char">
    <w:name w:val="Style1 Char"/>
    <w:basedOn w:val="DefaultParagraphFont"/>
    <w:link w:val="Style1"/>
    <w:rsid w:val="00260BBD"/>
    <w:rPr>
      <w:rFonts w:ascii="Maven Pro" w:hAnsi="Maven Pro"/>
      <w:noProof/>
    </w:rPr>
  </w:style>
  <w:style w:type="paragraph" w:customStyle="1" w:styleId="h11">
    <w:name w:val="h11"/>
    <w:basedOn w:val="h1"/>
    <w:link w:val="h11Char"/>
    <w:qFormat/>
    <w:rsid w:val="00260BBD"/>
    <w:rPr>
      <w:b/>
    </w:rPr>
  </w:style>
  <w:style w:type="character" w:customStyle="1" w:styleId="h1Char">
    <w:name w:val="h1 Char"/>
    <w:basedOn w:val="Style1Char"/>
    <w:link w:val="h1"/>
    <w:rsid w:val="00260BBD"/>
    <w:rPr>
      <w:rFonts w:ascii="Maven Pro" w:hAnsi="Maven Pro"/>
      <w:noProof/>
      <w:sz w:val="40"/>
      <w:szCs w:val="40"/>
    </w:rPr>
  </w:style>
  <w:style w:type="paragraph" w:customStyle="1" w:styleId="h2">
    <w:name w:val="h2"/>
    <w:basedOn w:val="Normal"/>
    <w:link w:val="h2Char"/>
    <w:qFormat/>
    <w:rsid w:val="002122DE"/>
    <w:rPr>
      <w:sz w:val="36"/>
      <w:szCs w:val="36"/>
    </w:rPr>
  </w:style>
  <w:style w:type="character" w:customStyle="1" w:styleId="h11Char">
    <w:name w:val="h11 Char"/>
    <w:basedOn w:val="h1Char"/>
    <w:link w:val="h11"/>
    <w:rsid w:val="00260BBD"/>
    <w:rPr>
      <w:rFonts w:ascii="Maven Pro" w:hAnsi="Maven Pro"/>
      <w:b/>
      <w:noProof/>
      <w:color w:val="403F3D"/>
      <w:sz w:val="40"/>
      <w:szCs w:val="40"/>
    </w:rPr>
  </w:style>
  <w:style w:type="character" w:customStyle="1" w:styleId="h2Char">
    <w:name w:val="h2 Char"/>
    <w:basedOn w:val="DefaultParagraphFont"/>
    <w:link w:val="h2"/>
    <w:rsid w:val="002122DE"/>
    <w:rPr>
      <w:rFonts w:ascii="Maven Pro" w:hAnsi="Maven Pro"/>
      <w:color w:val="403F3D"/>
      <w:sz w:val="36"/>
      <w:szCs w:val="3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cdn.decoist.com/wp-content/uploads/2014/01/Modern-clean-lined-laundry-room.jpg" TargetMode="External"/><Relationship Id="rId3" Type="http://schemas.openxmlformats.org/officeDocument/2006/relationships/customXml" Target="../customXml/item3.xml"/><Relationship Id="rId21" Type="http://schemas.openxmlformats.org/officeDocument/2006/relationships/hyperlink" Target="http://cdn.home-designing.com/wp-content/uploads/2013/01/modern-living-room-off-white.jpg" TargetMode="External"/><Relationship Id="rId34" Type="http://schemas.openxmlformats.org/officeDocument/2006/relationships/hyperlink" Target="http://fontawesome.io/"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hgtvhome.sndimg.com/content/dam/images/hgtv/fullset/2014/10/13/0/Amy-Elbaum_DC-Condo-master-bedroom.jpg.rend.hgtvcom.1280.960.jpeg" TargetMode="External"/><Relationship Id="rId33" Type="http://schemas.openxmlformats.org/officeDocument/2006/relationships/hyperlink" Target="https://github.com/seiyria/bootstrap-slider"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ikea.com/ms/media/cho_room/20153/kitchen/20153_cosk05a/20153_cosk05a_01_PH123798.jpg" TargetMode="External"/><Relationship Id="rId29" Type="http://schemas.openxmlformats.org/officeDocument/2006/relationships/hyperlink" Target="http://www.amarr.com/images/homepage-slideshow/home5.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hzcdn.com/simgs/2ed1f69300d3e6c8_4-4301/contemporary-bedroom.jpg" TargetMode="External"/><Relationship Id="rId32" Type="http://schemas.openxmlformats.org/officeDocument/2006/relationships/hyperlink" Target="http://www.bootstraptoggle.com/" TargetMode="External"/><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hyperlink" Target="http://cdn.freshome.com/wp-content/uploads/2014/02/Stylish-Modern-Bathroom-Design-9.jpg" TargetMode="External"/><Relationship Id="rId28" Type="http://schemas.openxmlformats.org/officeDocument/2006/relationships/hyperlink" Target="http://outdoor.dragonhousebook.com/wp-content/uploads/2015/11/Modern-Outdoor-Kitchen-Sets.jp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akecares.com/amazing-front-door-colors-creating-shocking-splash-for-the-house/tiny-window-beside-nice-model-and-brown-front-door-colors-plus-modular-wall-design/" TargetMode="External"/><Relationship Id="rId31" Type="http://schemas.openxmlformats.org/officeDocument/2006/relationships/hyperlink" Target="http://getbootstra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cdn.home-designing.com/wp-content/uploads/2013/01/elegant-contemporary-dining-room.jpg" TargetMode="External"/><Relationship Id="rId27" Type="http://schemas.openxmlformats.org/officeDocument/2006/relationships/hyperlink" Target="https://gauciandcodotcom1.files.wordpress.com/2013/03/ls_wv_grosvenorsh_47058_col.jpg" TargetMode="External"/><Relationship Id="rId30" Type="http://schemas.openxmlformats.org/officeDocument/2006/relationships/hyperlink" Target="http://www.minimalisti.com/wp-content/uploads/2015/06/modern-boy-bedroom-furniture-wall-shelf-desk-lighting-ideas.jpg"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21AA83608343FCB89356A09A911FEE"/>
        <w:category>
          <w:name w:val="General"/>
          <w:gallery w:val="placeholder"/>
        </w:category>
        <w:types>
          <w:type w:val="bbPlcHdr"/>
        </w:types>
        <w:behaviors>
          <w:behavior w:val="content"/>
        </w:behaviors>
        <w:guid w:val="{1D360774-F2E5-4410-A6AF-6AAAE9CB5834}"/>
      </w:docPartPr>
      <w:docPartBody>
        <w:p w:rsidR="000215F3" w:rsidRDefault="00FB6E3E">
          <w:pPr>
            <w:pStyle w:val="D021AA83608343FCB89356A09A911FEE"/>
          </w:pPr>
          <w:r>
            <w:t>[company name]</w:t>
          </w:r>
        </w:p>
      </w:docPartBody>
    </w:docPart>
    <w:docPart>
      <w:docPartPr>
        <w:name w:val="E170FCB3BDB74BE481513AA4E48D0C62"/>
        <w:category>
          <w:name w:val="General"/>
          <w:gallery w:val="placeholder"/>
        </w:category>
        <w:types>
          <w:type w:val="bbPlcHdr"/>
        </w:types>
        <w:behaviors>
          <w:behavior w:val="content"/>
        </w:behaviors>
        <w:guid w:val="{04EE5416-8B47-4EEE-87D3-642DB9627122}"/>
      </w:docPartPr>
      <w:docPartBody>
        <w:p w:rsidR="000215F3" w:rsidRDefault="00FB6E3E">
          <w:pPr>
            <w:pStyle w:val="E170FCB3BDB74BE481513AA4E48D0C62"/>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ven Pr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3E"/>
    <w:rsid w:val="000215F3"/>
    <w:rsid w:val="002338D7"/>
    <w:rsid w:val="0043276A"/>
    <w:rsid w:val="00467966"/>
    <w:rsid w:val="00657B8E"/>
    <w:rsid w:val="00C8540C"/>
    <w:rsid w:val="00FB6E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EA92231D74BDBAC976968578B4B62">
    <w:name w:val="E2FEA92231D74BDBAC976968578B4B62"/>
  </w:style>
  <w:style w:type="paragraph" w:customStyle="1" w:styleId="A984A1E47AF5405D95E490DD1DFAB29F">
    <w:name w:val="A984A1E47AF5405D95E490DD1DFAB29F"/>
  </w:style>
  <w:style w:type="paragraph" w:customStyle="1" w:styleId="D227F23DB182432998A475222A2D75CF">
    <w:name w:val="D227F23DB182432998A475222A2D75CF"/>
  </w:style>
  <w:style w:type="paragraph" w:customStyle="1" w:styleId="086BB8B2D95341B98C2C868B16A1662F">
    <w:name w:val="086BB8B2D95341B98C2C868B16A1662F"/>
  </w:style>
  <w:style w:type="character" w:styleId="Strong">
    <w:name w:val="Strong"/>
    <w:basedOn w:val="DefaultParagraphFont"/>
    <w:uiPriority w:val="1"/>
    <w:qFormat/>
    <w:rPr>
      <w:b/>
      <w:bCs/>
    </w:rPr>
  </w:style>
  <w:style w:type="paragraph" w:customStyle="1" w:styleId="DB314288EC2840C387CD33DCD5260417">
    <w:name w:val="DB314288EC2840C387CD33DCD5260417"/>
  </w:style>
  <w:style w:type="paragraph" w:customStyle="1" w:styleId="DB2409AA8DA2433CA1A72F238190DF9F">
    <w:name w:val="DB2409AA8DA2433CA1A72F238190DF9F"/>
  </w:style>
  <w:style w:type="paragraph" w:customStyle="1" w:styleId="C71E332C0C4545A8A6C8B8694EBD8410">
    <w:name w:val="C71E332C0C4545A8A6C8B8694EBD8410"/>
  </w:style>
  <w:style w:type="paragraph" w:customStyle="1" w:styleId="6AAA3B22675241B4B79A2274BA0E96EB">
    <w:name w:val="6AAA3B22675241B4B79A2274BA0E96EB"/>
  </w:style>
  <w:style w:type="paragraph" w:customStyle="1" w:styleId="EE6F8F31E4154E7AB9090A28802E1080">
    <w:name w:val="EE6F8F31E4154E7AB9090A28802E1080"/>
  </w:style>
  <w:style w:type="paragraph" w:customStyle="1" w:styleId="B36FC49585234AE89D646BE5386DBADB">
    <w:name w:val="B36FC49585234AE89D646BE5386DBADB"/>
  </w:style>
  <w:style w:type="paragraph" w:customStyle="1" w:styleId="4FA021D3D0D745F9A620EB818D1E402D">
    <w:name w:val="4FA021D3D0D745F9A620EB818D1E402D"/>
  </w:style>
  <w:style w:type="paragraph" w:customStyle="1" w:styleId="D3E43406C49640E4BE5AA535D78CE8B2">
    <w:name w:val="D3E43406C49640E4BE5AA535D78CE8B2"/>
  </w:style>
  <w:style w:type="paragraph" w:customStyle="1" w:styleId="D021AA83608343FCB89356A09A911FEE">
    <w:name w:val="D021AA83608343FCB89356A09A911FEE"/>
  </w:style>
  <w:style w:type="paragraph" w:customStyle="1" w:styleId="E170FCB3BDB74BE481513AA4E48D0C62">
    <w:name w:val="E170FCB3BDB74BE481513AA4E48D0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djar004</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66136605-550D-4F0A-BBF0-26FE3BE03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1819</TotalTime>
  <Pages>1</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Compsci 345 Assignment3</vt:lpstr>
    </vt:vector>
  </TitlesOfParts>
  <Company>2521969</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345 Assignment3</dc:title>
  <dc:subject>Realizing a design</dc:subject>
  <dc:creator>Dane</dc:creator>
  <cp:keywords/>
  <cp:lastModifiedBy>Dane</cp:lastModifiedBy>
  <cp:revision>23</cp:revision>
  <cp:lastPrinted>2016-05-22T10:12:00Z</cp:lastPrinted>
  <dcterms:created xsi:type="dcterms:W3CDTF">2016-05-20T03:43:00Z</dcterms:created>
  <dcterms:modified xsi:type="dcterms:W3CDTF">2016-05-22T10:13:00Z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